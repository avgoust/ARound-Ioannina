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D835" w14:textId="77777777" w:rsidR="00220B9B" w:rsidRDefault="007766B6" w:rsidP="00220B9B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0607545E" wp14:editId="623C495A">
                <wp:simplePos x="0" y="0"/>
                <wp:positionH relativeFrom="column">
                  <wp:posOffset>-685800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0"/>
                          <a:chExt cx="7772400" cy="7773670"/>
                        </a:xfrm>
                      </wpg:grpSpPr>
                      <wps:wsp>
                        <wps:cNvPr id="1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2860"/>
                            <a:ext cx="7772400" cy="77501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1E4BB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72400" cy="5160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7545E" id="Group 2" o:spid="_x0000_s1026" alt="&quot;&quot;" style="position:absolute;margin-left:-54pt;margin-top:-49.7pt;width:612pt;height:612pt;z-index:-251603968;mso-height-relative:margin" coordsize="77724,777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">
                <v:rect id="Rectangle 1" o:spid="_x0000_s1027" alt="&quot;&quot;" style="position:absolute;top:228;width:77724;height:775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14756e [3204]" stroked="f" strokeweight="1pt">
                  <v:textbox>
                    <w:txbxContent>
                      <w:p w14:paraId="2141E4BB" w14:textId="77777777" w:rsidR="004E5762" w:rsidRPr="0006324A" w:rsidRDefault="004E5762" w:rsidP="00220B9B"/>
                    </w:txbxContent>
                  </v:textbox>
                </v:rect>
                <v:rect id="Rectangle 3" o:spid="_x0000_s1028" alt="&quot;&quot;" style="position:absolute;top:51587;width:4641;height:2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width:77724;height:5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1"/>
        <w:gridCol w:w="2429"/>
      </w:tblGrid>
      <w:tr w:rsidR="00FF2BC5" w14:paraId="2F33A51E" w14:textId="77777777" w:rsidTr="0077065D">
        <w:trPr>
          <w:trHeight w:val="3168"/>
        </w:trPr>
        <w:tc>
          <w:tcPr>
            <w:tcW w:w="7921" w:type="dxa"/>
            <w:tcMar>
              <w:top w:w="7200" w:type="dxa"/>
            </w:tcMar>
            <w:vAlign w:val="bottom"/>
          </w:tcPr>
          <w:p w14:paraId="143276BB" w14:textId="749B0E7B" w:rsidR="00FF2BC5" w:rsidRDefault="00544291" w:rsidP="00D528B9">
            <w:pPr>
              <w:pStyle w:val="a9"/>
            </w:pPr>
            <w:proofErr w:type="spellStart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Σύντομη</w:t>
            </w:r>
            <w:proofErr w:type="spellEnd"/>
            <w:r w:rsidRPr="00544291">
              <w:rPr>
                <w:rFonts w:eastAsiaTheme="majorEastAsia" w:cstheme="majorBidi"/>
                <w:bCs/>
                <w:kern w:val="28"/>
                <w:sz w:val="72"/>
                <w:szCs w:val="56"/>
              </w:rPr>
              <w:t xml:space="preserve"> </w:t>
            </w:r>
            <w:r w:rsidRPr="00544291">
              <w:rPr>
                <w:rFonts w:ascii="Tw Cen MT" w:eastAsiaTheme="majorEastAsia" w:hAnsi="Tw Cen MT" w:cs="Tw Cen MT"/>
                <w:bCs/>
                <w:kern w:val="28"/>
                <w:sz w:val="72"/>
                <w:szCs w:val="56"/>
              </w:rPr>
              <w:t>π</w:t>
            </w:r>
            <w:proofErr w:type="spellStart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εριγρ</w:t>
            </w:r>
            <w:proofErr w:type="spellEnd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αφή</w:t>
            </w:r>
            <w:r w:rsidRPr="00544291">
              <w:rPr>
                <w:rFonts w:eastAsiaTheme="majorEastAsia" w:cstheme="majorBidi"/>
                <w:b w:val="0"/>
                <w:kern w:val="28"/>
                <w:sz w:val="72"/>
                <w:szCs w:val="56"/>
              </w:rPr>
              <w:t xml:space="preserve"> </w:t>
            </w:r>
            <w:proofErr w:type="spellStart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δι</w:t>
            </w:r>
            <w:proofErr w:type="spellEnd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αδραστικής</w:t>
            </w:r>
            <w:r w:rsidRPr="00544291">
              <w:rPr>
                <w:rFonts w:eastAsiaTheme="majorEastAsia" w:cstheme="majorBidi"/>
                <w:bCs/>
                <w:kern w:val="28"/>
                <w:sz w:val="72"/>
                <w:szCs w:val="56"/>
              </w:rPr>
              <w:t xml:space="preserve"> </w:t>
            </w:r>
            <w:proofErr w:type="spellStart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εφ</w:t>
            </w:r>
            <w:proofErr w:type="spellEnd"/>
            <w:r w:rsidRPr="00544291">
              <w:rPr>
                <w:rFonts w:ascii="Calibri" w:eastAsiaTheme="majorEastAsia" w:hAnsi="Calibri" w:cs="Calibri"/>
                <w:bCs/>
                <w:kern w:val="28"/>
                <w:sz w:val="72"/>
                <w:szCs w:val="56"/>
              </w:rPr>
              <w:t>αρμογής</w:t>
            </w:r>
          </w:p>
        </w:tc>
        <w:tc>
          <w:tcPr>
            <w:tcW w:w="2429" w:type="dxa"/>
          </w:tcPr>
          <w:p w14:paraId="6F01B2C2" w14:textId="77777777" w:rsidR="00FF2BC5" w:rsidRDefault="00FF2BC5" w:rsidP="00220B9B">
            <w:pPr>
              <w:pStyle w:val="a7"/>
            </w:pPr>
          </w:p>
        </w:tc>
      </w:tr>
      <w:tr w:rsidR="00544291" w:rsidRPr="00A12313" w14:paraId="579AFD3F" w14:textId="77777777" w:rsidTr="0077065D">
        <w:tc>
          <w:tcPr>
            <w:tcW w:w="7921" w:type="dxa"/>
            <w:tcMar>
              <w:top w:w="454" w:type="dxa"/>
            </w:tcMar>
          </w:tcPr>
          <w:p w14:paraId="0CE700E5" w14:textId="146C7F47" w:rsidR="00544291" w:rsidRPr="0077065D" w:rsidRDefault="00544291" w:rsidP="0077065D">
            <w:pPr>
              <w:pStyle w:val="Author"/>
              <w:rPr>
                <w:b/>
                <w:bCs/>
                <w:color w:val="949494" w:themeColor="text2" w:themeTint="80"/>
                <w:lang w:val="el-GR"/>
              </w:rPr>
            </w:pPr>
            <w:r w:rsidRPr="0077065D">
              <w:rPr>
                <w:b/>
                <w:bCs/>
                <w:color w:val="949494" w:themeColor="text2" w:themeTint="80"/>
                <w:lang w:val="el-GR"/>
              </w:rPr>
              <w:t xml:space="preserve">Δήμητρα-Χριστίνα </w:t>
            </w:r>
            <w:proofErr w:type="spellStart"/>
            <w:r w:rsidRPr="0077065D">
              <w:rPr>
                <w:b/>
                <w:bCs/>
                <w:color w:val="949494" w:themeColor="text2" w:themeTint="80"/>
                <w:lang w:val="el-GR"/>
              </w:rPr>
              <w:t>Γκαραβέλα</w:t>
            </w:r>
            <w:proofErr w:type="spellEnd"/>
            <w:r w:rsidRPr="0077065D">
              <w:rPr>
                <w:b/>
                <w:bCs/>
                <w:color w:val="949494" w:themeColor="text2" w:themeTint="80"/>
                <w:lang w:val="el-GR"/>
              </w:rPr>
              <w:t>, ΑΜ:5051</w:t>
            </w:r>
          </w:p>
          <w:p w14:paraId="151A04D2" w14:textId="14CF61A4" w:rsidR="00544291" w:rsidRPr="0077065D" w:rsidRDefault="00544291" w:rsidP="0077065D">
            <w:pPr>
              <w:pStyle w:val="Author"/>
              <w:rPr>
                <w:b/>
                <w:bCs/>
                <w:color w:val="949494" w:themeColor="text2" w:themeTint="80"/>
                <w:lang w:val="el-GR"/>
              </w:rPr>
            </w:pPr>
            <w:r w:rsidRPr="0077065D">
              <w:rPr>
                <w:b/>
                <w:bCs/>
                <w:color w:val="949494" w:themeColor="text2" w:themeTint="80"/>
                <w:lang w:val="el-GR"/>
              </w:rPr>
              <w:t>Αθανάσιος Τόνιος, ΑΜ:4933</w:t>
            </w:r>
          </w:p>
          <w:p w14:paraId="2237A589" w14:textId="5337605E" w:rsidR="00544291" w:rsidRPr="0077065D" w:rsidRDefault="00544291" w:rsidP="0077065D">
            <w:pPr>
              <w:pStyle w:val="Author"/>
              <w:rPr>
                <w:b/>
                <w:bCs/>
                <w:color w:val="949494" w:themeColor="text2" w:themeTint="80"/>
                <w:lang w:val="el-GR"/>
              </w:rPr>
            </w:pPr>
            <w:r w:rsidRPr="0077065D">
              <w:rPr>
                <w:b/>
                <w:bCs/>
                <w:color w:val="949494" w:themeColor="text2" w:themeTint="80"/>
                <w:lang w:val="el-GR"/>
              </w:rPr>
              <w:t xml:space="preserve">Παναγιώτης </w:t>
            </w:r>
            <w:proofErr w:type="spellStart"/>
            <w:r w:rsidRPr="0077065D">
              <w:rPr>
                <w:b/>
                <w:bCs/>
                <w:color w:val="949494" w:themeColor="text2" w:themeTint="80"/>
                <w:lang w:val="el-GR"/>
              </w:rPr>
              <w:t>Τρύπος</w:t>
            </w:r>
            <w:proofErr w:type="spellEnd"/>
            <w:r w:rsidRPr="0077065D">
              <w:rPr>
                <w:b/>
                <w:bCs/>
                <w:color w:val="949494" w:themeColor="text2" w:themeTint="80"/>
                <w:lang w:val="el-GR"/>
              </w:rPr>
              <w:t>, ΑΜ:5131</w:t>
            </w:r>
          </w:p>
          <w:p w14:paraId="4BD649EB" w14:textId="4A5A3F65" w:rsidR="00544291" w:rsidRPr="0077065D" w:rsidRDefault="00544291" w:rsidP="0077065D">
            <w:pPr>
              <w:pStyle w:val="Author"/>
              <w:rPr>
                <w:b/>
                <w:bCs/>
                <w:color w:val="949494" w:themeColor="text2" w:themeTint="80"/>
                <w:lang w:val="el-GR"/>
              </w:rPr>
            </w:pPr>
            <w:r w:rsidRPr="0077065D">
              <w:rPr>
                <w:b/>
                <w:bCs/>
                <w:color w:val="949494" w:themeColor="text2" w:themeTint="80"/>
                <w:lang w:val="el-GR"/>
              </w:rPr>
              <w:t xml:space="preserve">Αυγουστίνος </w:t>
            </w:r>
            <w:proofErr w:type="spellStart"/>
            <w:r w:rsidRPr="0077065D">
              <w:rPr>
                <w:b/>
                <w:bCs/>
                <w:color w:val="949494" w:themeColor="text2" w:themeTint="80"/>
                <w:lang w:val="el-GR"/>
              </w:rPr>
              <w:t>Ζήγος</w:t>
            </w:r>
            <w:proofErr w:type="spellEnd"/>
            <w:r w:rsidRPr="0077065D">
              <w:rPr>
                <w:b/>
                <w:bCs/>
                <w:color w:val="949494" w:themeColor="text2" w:themeTint="80"/>
                <w:lang w:val="el-GR"/>
              </w:rPr>
              <w:t>, ΑΜ:2973</w:t>
            </w:r>
          </w:p>
          <w:p w14:paraId="4A1560AF" w14:textId="033EDDBC" w:rsidR="00FF2BC5" w:rsidRPr="00A12313" w:rsidRDefault="00544291" w:rsidP="0077065D">
            <w:pPr>
              <w:pStyle w:val="Author"/>
              <w:rPr>
                <w:color w:val="2A2A2A" w:themeColor="text2"/>
                <w:lang w:val="el-GR"/>
              </w:rPr>
            </w:pPr>
            <w:r w:rsidRPr="0077065D">
              <w:rPr>
                <w:b/>
                <w:bCs/>
                <w:color w:val="949494" w:themeColor="text2" w:themeTint="80"/>
                <w:lang w:val="el-GR"/>
              </w:rPr>
              <w:t xml:space="preserve">Νικολέτα </w:t>
            </w:r>
            <w:proofErr w:type="spellStart"/>
            <w:r w:rsidRPr="0077065D">
              <w:rPr>
                <w:b/>
                <w:bCs/>
                <w:color w:val="949494" w:themeColor="text2" w:themeTint="80"/>
                <w:lang w:val="el-GR"/>
              </w:rPr>
              <w:t>Τουρούνογλου</w:t>
            </w:r>
            <w:proofErr w:type="spellEnd"/>
            <w:r w:rsidRPr="0077065D">
              <w:rPr>
                <w:b/>
                <w:bCs/>
                <w:color w:val="949494" w:themeColor="text2" w:themeTint="80"/>
                <w:lang w:val="el-GR"/>
              </w:rPr>
              <w:t>, ΑΜ:5106</w:t>
            </w:r>
          </w:p>
        </w:tc>
        <w:tc>
          <w:tcPr>
            <w:tcW w:w="2429" w:type="dxa"/>
          </w:tcPr>
          <w:p w14:paraId="312AF237" w14:textId="77777777" w:rsidR="00FF2BC5" w:rsidRPr="00A12313" w:rsidRDefault="00FF2BC5" w:rsidP="0077065D">
            <w:pPr>
              <w:jc w:val="both"/>
              <w:rPr>
                <w:color w:val="2A2A2A" w:themeColor="text2"/>
                <w:lang w:val="el-GR"/>
              </w:rPr>
            </w:pPr>
          </w:p>
        </w:tc>
      </w:tr>
    </w:tbl>
    <w:p w14:paraId="3DC7C96D" w14:textId="77777777" w:rsidR="007766B6" w:rsidRPr="00A12313" w:rsidRDefault="007766B6" w:rsidP="00220B9B">
      <w:pPr>
        <w:rPr>
          <w:lang w:val="el-GR"/>
        </w:rPr>
        <w:sectPr w:rsidR="007766B6" w:rsidRPr="00A12313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tbl>
      <w:tblPr>
        <w:tblW w:w="12352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  <w:gridCol w:w="2429"/>
      </w:tblGrid>
      <w:tr w:rsidR="007E201B" w:rsidRPr="00223690" w14:paraId="2F0008B3" w14:textId="77777777" w:rsidTr="007E201B">
        <w:trPr>
          <w:trHeight w:val="1994"/>
        </w:trPr>
        <w:tc>
          <w:tcPr>
            <w:tcW w:w="9923" w:type="dxa"/>
          </w:tcPr>
          <w:p w14:paraId="34873855" w14:textId="4EB09B76" w:rsidR="005B6BBD" w:rsidRPr="00792FA0" w:rsidRDefault="00544291" w:rsidP="007E201B">
            <w:pPr>
              <w:pStyle w:val="1"/>
              <w:ind w:right="-2"/>
              <w:rPr>
                <w:sz w:val="32"/>
                <w:lang w:val="el-GR"/>
              </w:rPr>
            </w:pPr>
            <w:r w:rsidRPr="00792FA0">
              <w:rPr>
                <w:rFonts w:ascii="Calibri" w:hAnsi="Calibri" w:cs="Calibri"/>
                <w:sz w:val="32"/>
                <w:lang w:val="el-GR"/>
              </w:rPr>
              <w:lastRenderedPageBreak/>
              <w:t>Σύντομη</w:t>
            </w:r>
            <w:r w:rsidRPr="00792FA0">
              <w:rPr>
                <w:sz w:val="32"/>
                <w:lang w:val="el-GR"/>
              </w:rPr>
              <w:t xml:space="preserve"> </w:t>
            </w:r>
            <w:r w:rsidRPr="00792FA0">
              <w:rPr>
                <w:rFonts w:ascii="Tw Cen MT" w:hAnsi="Tw Cen MT" w:cs="Tw Cen MT"/>
                <w:sz w:val="32"/>
                <w:lang w:val="el-GR"/>
              </w:rPr>
              <w:t>π</w:t>
            </w:r>
            <w:r w:rsidRPr="00792FA0">
              <w:rPr>
                <w:rFonts w:ascii="Calibri" w:hAnsi="Calibri" w:cs="Calibri"/>
                <w:sz w:val="32"/>
                <w:lang w:val="el-GR"/>
              </w:rPr>
              <w:t>εριγραφή</w:t>
            </w:r>
            <w:r w:rsidRPr="00792FA0">
              <w:rPr>
                <w:sz w:val="32"/>
                <w:lang w:val="el-GR"/>
              </w:rPr>
              <w:t xml:space="preserve"> </w:t>
            </w:r>
            <w:r w:rsidRPr="00792FA0">
              <w:rPr>
                <w:rFonts w:ascii="Calibri" w:hAnsi="Calibri" w:cs="Calibri"/>
                <w:sz w:val="32"/>
                <w:lang w:val="el-GR"/>
              </w:rPr>
              <w:t>της</w:t>
            </w:r>
            <w:r w:rsidRPr="00792FA0">
              <w:rPr>
                <w:sz w:val="32"/>
                <w:lang w:val="el-GR"/>
              </w:rPr>
              <w:t xml:space="preserve"> </w:t>
            </w:r>
            <w:proofErr w:type="spellStart"/>
            <w:r w:rsidRPr="00792FA0">
              <w:rPr>
                <w:rFonts w:ascii="Calibri" w:hAnsi="Calibri" w:cs="Calibri"/>
                <w:sz w:val="32"/>
                <w:lang w:val="el-GR"/>
              </w:rPr>
              <w:t>διαδραστικής</w:t>
            </w:r>
            <w:proofErr w:type="spellEnd"/>
            <w:r w:rsidRPr="00792FA0">
              <w:rPr>
                <w:sz w:val="32"/>
                <w:lang w:val="el-GR"/>
              </w:rPr>
              <w:t xml:space="preserve"> </w:t>
            </w:r>
            <w:r w:rsidRPr="00792FA0">
              <w:rPr>
                <w:rFonts w:ascii="Calibri" w:hAnsi="Calibri" w:cs="Calibri"/>
                <w:sz w:val="32"/>
                <w:lang w:val="el-GR"/>
              </w:rPr>
              <w:t>εμ</w:t>
            </w:r>
            <w:r w:rsidRPr="00792FA0">
              <w:rPr>
                <w:rFonts w:ascii="Tw Cen MT" w:hAnsi="Tw Cen MT" w:cs="Tw Cen MT"/>
                <w:sz w:val="32"/>
                <w:lang w:val="el-GR"/>
              </w:rPr>
              <w:t>π</w:t>
            </w:r>
            <w:r w:rsidRPr="00792FA0">
              <w:rPr>
                <w:rFonts w:ascii="Calibri" w:hAnsi="Calibri" w:cs="Calibri"/>
                <w:sz w:val="32"/>
                <w:lang w:val="el-GR"/>
              </w:rPr>
              <w:t>ειρίας</w:t>
            </w:r>
            <w:r w:rsidRPr="00792FA0">
              <w:rPr>
                <w:sz w:val="32"/>
                <w:lang w:val="el-GR"/>
              </w:rPr>
              <w:t>:</w:t>
            </w:r>
          </w:p>
          <w:p w14:paraId="3A6C1A7A" w14:textId="34B577AE" w:rsidR="00CB30C1" w:rsidRPr="00CC3F67" w:rsidRDefault="00CB30C1" w:rsidP="007E201B">
            <w:pPr>
              <w:ind w:right="-2"/>
              <w:rPr>
                <w:noProof/>
                <w:lang w:val="el-GR"/>
              </w:rPr>
            </w:pPr>
            <w:r w:rsidRPr="00CC3F67">
              <w:rPr>
                <w:noProof/>
                <w:lang w:val="el-GR"/>
              </w:rPr>
              <w:t xml:space="preserve">Η εφαρμογή στοχεύει στην διαδραστική περιήγηση στην ευρύτερη περιοχή των Ιωαννίνων.  Επικεντρώνεται στα σημεία ιστορικού ενδιαφέροντος της πόλης και δίνει πληροφορίες γι αυτά στο χρήστη. </w:t>
            </w:r>
          </w:p>
          <w:p w14:paraId="3A6432CA" w14:textId="7DC429F2" w:rsidR="00801E2C" w:rsidRPr="00CC3F67" w:rsidRDefault="009969C5" w:rsidP="007E201B">
            <w:pPr>
              <w:ind w:right="-2"/>
              <w:rPr>
                <w:noProof/>
                <w:lang w:val="el-GR"/>
              </w:rPr>
            </w:pPr>
            <w:r w:rsidRPr="00CC3F67">
              <w:rPr>
                <w:noProof/>
                <w:lang w:val="el-GR"/>
              </w:rPr>
              <w:t>Η</w:t>
            </w:r>
            <w:r w:rsidR="00CB30C1" w:rsidRPr="00CC3F67">
              <w:rPr>
                <w:noProof/>
                <w:lang w:val="el-GR"/>
              </w:rPr>
              <w:t xml:space="preserve">  εφαρμογή θα εκτελείτ</w:t>
            </w:r>
            <w:r w:rsidR="00B3779B" w:rsidRPr="00CC3F67">
              <w:rPr>
                <w:noProof/>
                <w:lang w:val="el-GR"/>
              </w:rPr>
              <w:t>αι</w:t>
            </w:r>
            <w:r w:rsidR="00CB30C1" w:rsidRPr="00CC3F67">
              <w:rPr>
                <w:noProof/>
                <w:lang w:val="el-GR"/>
              </w:rPr>
              <w:t xml:space="preserve"> σε ισομετρικό τρισδιάστατο περιβάλλον με δυνατότητα </w:t>
            </w:r>
            <w:r w:rsidR="00CB30C1" w:rsidRPr="00CC3F67">
              <w:rPr>
                <w:noProof/>
              </w:rPr>
              <w:t>AR</w:t>
            </w:r>
            <w:r w:rsidR="00CB30C1" w:rsidRPr="00CC3F67">
              <w:rPr>
                <w:noProof/>
                <w:lang w:val="el-GR"/>
              </w:rPr>
              <w:t xml:space="preserve"> και</w:t>
            </w:r>
            <w:r w:rsidR="00732066" w:rsidRPr="00CC3F67">
              <w:rPr>
                <w:noProof/>
                <w:lang w:val="el-GR"/>
              </w:rPr>
              <w:t xml:space="preserve"> χρήση </w:t>
            </w:r>
            <w:r w:rsidR="00CB30C1" w:rsidRPr="00CC3F67">
              <w:rPr>
                <w:noProof/>
                <w:lang w:val="el-GR"/>
              </w:rPr>
              <w:t>φόρμα</w:t>
            </w:r>
            <w:r w:rsidR="00732066" w:rsidRPr="00CC3F67">
              <w:rPr>
                <w:noProof/>
                <w:lang w:val="el-GR"/>
              </w:rPr>
              <w:t>ς</w:t>
            </w:r>
            <w:r w:rsidR="00CB30C1" w:rsidRPr="00CC3F67">
              <w:rPr>
                <w:noProof/>
                <w:lang w:val="el-GR"/>
              </w:rPr>
              <w:t xml:space="preserve"> πληροφοριών που θα μπορεί να εμπλουτίζεται από τους χρήστες.</w:t>
            </w:r>
            <w:r w:rsidR="00B72BAE" w:rsidRPr="00CC3F67">
              <w:rPr>
                <w:noProof/>
                <w:lang w:val="el-GR"/>
              </w:rPr>
              <w:t xml:space="preserve"> Ο χρήστης θα μπορεί να μεταβαίνει από το περιβάλλον του χάρτη στο </w:t>
            </w:r>
            <w:r w:rsidR="00B72BAE" w:rsidRPr="00CC3F67">
              <w:rPr>
                <w:noProof/>
              </w:rPr>
              <w:t>AR</w:t>
            </w:r>
            <w:r w:rsidR="00B72BAE" w:rsidRPr="00CC3F67">
              <w:rPr>
                <w:noProof/>
                <w:lang w:val="el-GR"/>
              </w:rPr>
              <w:t xml:space="preserve"> και το αντίστροφο, οποιαδήποτε στιγμή κατά της χρήση της εφαρμογής. Θα υπάρχει η δυνατότητα ορισμού οδηγιών για τη μετάβαση του χρήστη</w:t>
            </w:r>
            <w:r w:rsidR="003A2261" w:rsidRPr="00CC3F67">
              <w:rPr>
                <w:noProof/>
                <w:lang w:val="el-GR"/>
              </w:rPr>
              <w:t xml:space="preserve"> από την τοποθεσία που βρίσκεται,</w:t>
            </w:r>
            <w:r w:rsidR="00B72BAE" w:rsidRPr="00CC3F67">
              <w:rPr>
                <w:noProof/>
                <w:lang w:val="el-GR"/>
              </w:rPr>
              <w:t xml:space="preserve"> σε οποιοδήποτε σημείο ενδιαφέροντος. Τ</w:t>
            </w:r>
            <w:r w:rsidR="003A2261" w:rsidRPr="00CC3F67">
              <w:rPr>
                <w:noProof/>
                <w:lang w:val="el-GR"/>
              </w:rPr>
              <w:t>ο</w:t>
            </w:r>
            <w:r w:rsidR="00B72BAE" w:rsidRPr="00CC3F67">
              <w:rPr>
                <w:noProof/>
                <w:lang w:val="el-GR"/>
              </w:rPr>
              <w:t xml:space="preserve"> παραπάνω θα μπορεί να εκτελεστεί στην ισομετρική όψη του χάρτη αλλά και στο </w:t>
            </w:r>
            <w:r w:rsidR="00B72BAE" w:rsidRPr="00CC3F67">
              <w:rPr>
                <w:noProof/>
              </w:rPr>
              <w:t>AR</w:t>
            </w:r>
            <w:r w:rsidR="00B72BAE" w:rsidRPr="00CC3F67">
              <w:rPr>
                <w:noProof/>
                <w:lang w:val="el-GR"/>
              </w:rPr>
              <w:t xml:space="preserve"> περιβάλλον, στο οποίο θα δίνονται στον χρήστη κατευθυντήριες οδηγίες με τη χρήση συμβόλων (πχ βέλη),</w:t>
            </w:r>
            <w:r w:rsidR="00860E27" w:rsidRPr="00CC3F67">
              <w:rPr>
                <w:noProof/>
                <w:lang w:val="el-GR"/>
              </w:rPr>
              <w:t xml:space="preserve"> τα οποία θα μπορεί να ακολουθήσει</w:t>
            </w:r>
            <w:r w:rsidR="00B3779B" w:rsidRPr="00CC3F67">
              <w:rPr>
                <w:noProof/>
                <w:lang w:val="el-GR"/>
              </w:rPr>
              <w:t>,</w:t>
            </w:r>
            <w:r w:rsidR="00860E27" w:rsidRPr="00CC3F67">
              <w:rPr>
                <w:noProof/>
                <w:lang w:val="el-GR"/>
              </w:rPr>
              <w:t xml:space="preserve"> ώστε να φτάσει στο προορισμό του.</w:t>
            </w:r>
            <w:r w:rsidR="00B72BAE" w:rsidRPr="00CC3F67">
              <w:rPr>
                <w:noProof/>
                <w:lang w:val="el-GR"/>
              </w:rPr>
              <w:t xml:space="preserve"> </w:t>
            </w:r>
          </w:p>
          <w:p w14:paraId="16276B59" w14:textId="76B5E99F" w:rsidR="006376E1" w:rsidRPr="00CC3F67" w:rsidRDefault="00CB30C1" w:rsidP="007E201B">
            <w:pPr>
              <w:ind w:right="-2"/>
              <w:rPr>
                <w:noProof/>
                <w:lang w:val="el-GR"/>
              </w:rPr>
            </w:pPr>
            <w:r w:rsidRPr="00CC3F67">
              <w:rPr>
                <w:noProof/>
                <w:lang w:val="el-GR"/>
              </w:rPr>
              <w:t>Πρακτικά</w:t>
            </w:r>
            <w:r w:rsidR="00801E2C" w:rsidRPr="00CC3F67">
              <w:rPr>
                <w:noProof/>
                <w:lang w:val="el-GR"/>
              </w:rPr>
              <w:t>,</w:t>
            </w:r>
            <w:r w:rsidRPr="00CC3F67">
              <w:rPr>
                <w:noProof/>
                <w:lang w:val="el-GR"/>
              </w:rPr>
              <w:t xml:space="preserve"> θα είναι ένας χάρτης της πόλης των Ιωαννίνων, ο οποίος θα </w:t>
            </w:r>
            <w:r w:rsidR="006376E1" w:rsidRPr="00CC3F67">
              <w:rPr>
                <w:noProof/>
                <w:lang w:val="el-GR"/>
              </w:rPr>
              <w:t>απαρτίζεται απ</w:t>
            </w:r>
            <w:r w:rsidR="00B3779B" w:rsidRPr="00CC3F67">
              <w:rPr>
                <w:noProof/>
                <w:lang w:val="el-GR"/>
              </w:rPr>
              <w:t>ό</w:t>
            </w:r>
            <w:r w:rsidRPr="00CC3F67">
              <w:rPr>
                <w:noProof/>
                <w:lang w:val="el-GR"/>
              </w:rPr>
              <w:t xml:space="preserve"> σημεία ενδιαφέροντος </w:t>
            </w:r>
            <w:r w:rsidR="00B3779B" w:rsidRPr="00CC3F67">
              <w:rPr>
                <w:noProof/>
                <w:lang w:val="el-GR"/>
              </w:rPr>
              <w:t>-</w:t>
            </w:r>
            <w:r w:rsidRPr="00CC3F67">
              <w:rPr>
                <w:noProof/>
                <w:lang w:val="el-GR"/>
              </w:rPr>
              <w:t>στην περίπτωσή μας τα μνημεία της πόλης</w:t>
            </w:r>
            <w:r w:rsidR="00B3779B" w:rsidRPr="00CC3F67">
              <w:rPr>
                <w:noProof/>
                <w:lang w:val="el-GR"/>
              </w:rPr>
              <w:t>-</w:t>
            </w:r>
            <w:r w:rsidRPr="00CC3F67">
              <w:rPr>
                <w:noProof/>
                <w:lang w:val="el-GR"/>
              </w:rPr>
              <w:t xml:space="preserve"> και θα δίνει την δυνατότητα στον χρήστη να περιηγηθεί στο καθένα</w:t>
            </w:r>
            <w:r w:rsidR="009969C5" w:rsidRPr="00CC3F67">
              <w:rPr>
                <w:noProof/>
                <w:lang w:val="el-GR"/>
              </w:rPr>
              <w:t xml:space="preserve"> απ</w:t>
            </w:r>
            <w:r w:rsidR="00B3779B" w:rsidRPr="00CC3F67">
              <w:rPr>
                <w:noProof/>
                <w:lang w:val="el-GR"/>
              </w:rPr>
              <w:t>’</w:t>
            </w:r>
            <w:r w:rsidR="009969C5" w:rsidRPr="00CC3F67">
              <w:rPr>
                <w:noProof/>
                <w:lang w:val="el-GR"/>
              </w:rPr>
              <w:t xml:space="preserve"> αυτά</w:t>
            </w:r>
            <w:r w:rsidRPr="00CC3F67">
              <w:rPr>
                <w:noProof/>
                <w:lang w:val="el-GR"/>
              </w:rPr>
              <w:t xml:space="preserve">, να </w:t>
            </w:r>
            <w:r w:rsidR="00B3779B" w:rsidRPr="00CC3F67">
              <w:rPr>
                <w:noProof/>
                <w:lang w:val="el-GR"/>
              </w:rPr>
              <w:t>αντλήσει</w:t>
            </w:r>
            <w:r w:rsidRPr="00CC3F67">
              <w:rPr>
                <w:noProof/>
                <w:lang w:val="el-GR"/>
              </w:rPr>
              <w:t xml:space="preserve"> πληροφορίες, να αφήσει κριτικές και </w:t>
            </w:r>
            <w:r w:rsidR="00B3779B" w:rsidRPr="00CC3F67">
              <w:rPr>
                <w:noProof/>
                <w:lang w:val="el-GR"/>
              </w:rPr>
              <w:t xml:space="preserve">να λάβει </w:t>
            </w:r>
            <w:r w:rsidRPr="00CC3F67">
              <w:rPr>
                <w:noProof/>
                <w:lang w:val="el-GR"/>
              </w:rPr>
              <w:t>οδηγίες για το π</w:t>
            </w:r>
            <w:r w:rsidR="00B3779B" w:rsidRPr="00CC3F67">
              <w:rPr>
                <w:noProof/>
                <w:lang w:val="el-GR"/>
              </w:rPr>
              <w:t>ώ</w:t>
            </w:r>
            <w:r w:rsidRPr="00CC3F67">
              <w:rPr>
                <w:noProof/>
                <w:lang w:val="el-GR"/>
              </w:rPr>
              <w:t xml:space="preserve">ς </w:t>
            </w:r>
            <w:r w:rsidR="00B3779B" w:rsidRPr="00CC3F67">
              <w:rPr>
                <w:noProof/>
                <w:lang w:val="el-GR"/>
              </w:rPr>
              <w:t xml:space="preserve">μπορεί </w:t>
            </w:r>
            <w:r w:rsidRPr="00CC3F67">
              <w:rPr>
                <w:noProof/>
                <w:lang w:val="el-GR"/>
              </w:rPr>
              <w:t>να το επισκεφτε</w:t>
            </w:r>
            <w:r w:rsidR="00732066" w:rsidRPr="00CC3F67">
              <w:rPr>
                <w:noProof/>
                <w:lang w:val="el-GR"/>
              </w:rPr>
              <w:t>ί</w:t>
            </w:r>
            <w:r w:rsidRPr="00CC3F67">
              <w:rPr>
                <w:noProof/>
                <w:lang w:val="el-GR"/>
              </w:rPr>
              <w:t xml:space="preserve">. </w:t>
            </w:r>
            <w:r w:rsidR="006376E1" w:rsidRPr="00CC3F67">
              <w:rPr>
                <w:noProof/>
                <w:lang w:val="el-GR"/>
              </w:rPr>
              <w:t>Ακόμ</w:t>
            </w:r>
            <w:r w:rsidR="00B3779B" w:rsidRPr="00CC3F67">
              <w:rPr>
                <w:noProof/>
                <w:lang w:val="el-GR"/>
              </w:rPr>
              <w:t>η</w:t>
            </w:r>
            <w:r w:rsidR="006376E1" w:rsidRPr="00CC3F67">
              <w:rPr>
                <w:noProof/>
                <w:lang w:val="el-GR"/>
              </w:rPr>
              <w:t>, θα υπάρχουν οδηγίες για την μετακίνηση των χρηστών προς το εκάστοτε σημείο ενδιαφέροντος με τη χρήση της δημόσιας συγκοινωνία. Επίσης</w:t>
            </w:r>
            <w:r w:rsidRPr="00CC3F67">
              <w:rPr>
                <w:noProof/>
                <w:lang w:val="el-GR"/>
              </w:rPr>
              <w:t>,</w:t>
            </w:r>
            <w:r w:rsidR="006376E1" w:rsidRPr="00CC3F67">
              <w:rPr>
                <w:noProof/>
                <w:lang w:val="el-GR"/>
              </w:rPr>
              <w:t xml:space="preserve"> </w:t>
            </w:r>
            <w:r w:rsidRPr="00CC3F67">
              <w:rPr>
                <w:noProof/>
                <w:lang w:val="el-GR"/>
              </w:rPr>
              <w:t>για τους τοπικούς επιχειρηματίες, θα δίν</w:t>
            </w:r>
            <w:r w:rsidR="006376E1" w:rsidRPr="00CC3F67">
              <w:rPr>
                <w:noProof/>
                <w:lang w:val="el-GR"/>
              </w:rPr>
              <w:t xml:space="preserve">εται η </w:t>
            </w:r>
            <w:r w:rsidRPr="00CC3F67">
              <w:rPr>
                <w:noProof/>
                <w:lang w:val="el-GR"/>
              </w:rPr>
              <w:t xml:space="preserve">επιλογή να προσθέσουν </w:t>
            </w:r>
            <w:r w:rsidR="00B3779B" w:rsidRPr="00CC3F67">
              <w:rPr>
                <w:noProof/>
                <w:lang w:val="el-GR"/>
              </w:rPr>
              <w:t xml:space="preserve">επισήμανση για </w:t>
            </w:r>
            <w:r w:rsidRPr="00CC3F67">
              <w:rPr>
                <w:noProof/>
                <w:lang w:val="el-GR"/>
              </w:rPr>
              <w:t>το κατάστημα τους στην εφαρμογή, ως διαφήμιση</w:t>
            </w:r>
            <w:r w:rsidR="006376E1" w:rsidRPr="00CC3F67">
              <w:rPr>
                <w:noProof/>
                <w:lang w:val="el-GR"/>
              </w:rPr>
              <w:t xml:space="preserve">. Έτσι, όταν ο χρήστης θα περιηγείται στην πόλη και βρίσκεται σε κοντινή ακτίνα σε μια από τις διαφημιζόμενες επιχειρήσεις, θα υπάρχει </w:t>
            </w:r>
            <w:r w:rsidR="006376E1" w:rsidRPr="00CC3F67">
              <w:rPr>
                <w:noProof/>
              </w:rPr>
              <w:t>annotation</w:t>
            </w:r>
            <w:r w:rsidR="006376E1" w:rsidRPr="00CC3F67">
              <w:rPr>
                <w:noProof/>
                <w:lang w:val="el-GR"/>
              </w:rPr>
              <w:t xml:space="preserve"> το οποίο θα ενημερώνει τον χρήστη για τις υπηρεσίες και τα προϊόντα που θα μπορούσε να προμηθευτεί.</w:t>
            </w:r>
            <w:r w:rsidR="009969C5" w:rsidRPr="00CC3F67">
              <w:rPr>
                <w:noProof/>
                <w:lang w:val="el-GR"/>
              </w:rPr>
              <w:t xml:space="preserve"> Τέλος, θα υπάρχουν επιλογές προσβασιμότητας</w:t>
            </w:r>
            <w:r w:rsidR="00732066" w:rsidRPr="00CC3F67">
              <w:rPr>
                <w:noProof/>
                <w:lang w:val="el-GR"/>
              </w:rPr>
              <w:t xml:space="preserve"> (π</w:t>
            </w:r>
            <w:r w:rsidR="00B3779B" w:rsidRPr="00CC3F67">
              <w:rPr>
                <w:noProof/>
                <w:lang w:val="el-GR"/>
              </w:rPr>
              <w:t>.</w:t>
            </w:r>
            <w:r w:rsidR="00732066" w:rsidRPr="00CC3F67">
              <w:rPr>
                <w:noProof/>
                <w:lang w:val="el-GR"/>
              </w:rPr>
              <w:t>χ</w:t>
            </w:r>
            <w:r w:rsidR="00B3779B" w:rsidRPr="00CC3F67">
              <w:rPr>
                <w:noProof/>
                <w:lang w:val="el-GR"/>
              </w:rPr>
              <w:t>.</w:t>
            </w:r>
            <w:r w:rsidR="00732066" w:rsidRPr="00CC3F67">
              <w:rPr>
                <w:noProof/>
                <w:lang w:val="el-GR"/>
              </w:rPr>
              <w:t xml:space="preserve"> </w:t>
            </w:r>
            <w:r w:rsidR="00732066" w:rsidRPr="00CC3F67">
              <w:rPr>
                <w:noProof/>
              </w:rPr>
              <w:t>color</w:t>
            </w:r>
            <w:r w:rsidR="00732066" w:rsidRPr="00CC3F67">
              <w:rPr>
                <w:noProof/>
                <w:lang w:val="el-GR"/>
              </w:rPr>
              <w:t xml:space="preserve"> </w:t>
            </w:r>
            <w:r w:rsidR="00732066" w:rsidRPr="00CC3F67">
              <w:rPr>
                <w:noProof/>
              </w:rPr>
              <w:t>blindness</w:t>
            </w:r>
            <w:r w:rsidR="00732066" w:rsidRPr="00CC3F67">
              <w:rPr>
                <w:noProof/>
                <w:lang w:val="el-GR"/>
              </w:rPr>
              <w:t xml:space="preserve"> </w:t>
            </w:r>
            <w:r w:rsidR="00732066" w:rsidRPr="00CC3F67">
              <w:rPr>
                <w:noProof/>
              </w:rPr>
              <w:t>accessibility</w:t>
            </w:r>
            <w:r w:rsidR="00732066" w:rsidRPr="00CC3F67">
              <w:rPr>
                <w:noProof/>
                <w:lang w:val="el-GR"/>
              </w:rPr>
              <w:t xml:space="preserve">, closed captions) </w:t>
            </w:r>
            <w:r w:rsidR="00B3779B" w:rsidRPr="00CC3F67">
              <w:rPr>
                <w:noProof/>
                <w:lang w:val="el-GR"/>
              </w:rPr>
              <w:t>με τις οποίες</w:t>
            </w:r>
            <w:r w:rsidR="00732066" w:rsidRPr="00CC3F67">
              <w:rPr>
                <w:noProof/>
                <w:lang w:val="el-GR"/>
              </w:rPr>
              <w:t xml:space="preserve"> θα δίνεται η δυνατότητα σε άτομα με</w:t>
            </w:r>
            <w:r w:rsidR="009969C5" w:rsidRPr="00CC3F67">
              <w:rPr>
                <w:noProof/>
                <w:lang w:val="el-GR"/>
              </w:rPr>
              <w:t xml:space="preserve"> προβλήματα όρασης και ακοή</w:t>
            </w:r>
            <w:r w:rsidR="00732066" w:rsidRPr="00CC3F67">
              <w:rPr>
                <w:noProof/>
                <w:lang w:val="el-GR"/>
              </w:rPr>
              <w:t>ς</w:t>
            </w:r>
            <w:r w:rsidR="009969C5" w:rsidRPr="00CC3F67">
              <w:rPr>
                <w:noProof/>
                <w:lang w:val="el-GR"/>
              </w:rPr>
              <w:t xml:space="preserve"> </w:t>
            </w:r>
            <w:r w:rsidR="00732066" w:rsidRPr="00CC3F67">
              <w:rPr>
                <w:noProof/>
                <w:lang w:val="el-GR"/>
              </w:rPr>
              <w:t>να χρησιμοποιούν την εφαρμογή χωρίς δυσκολίες.</w:t>
            </w:r>
          </w:p>
          <w:p w14:paraId="38A2AC05" w14:textId="77777777" w:rsidR="009F39B8" w:rsidRDefault="009F39B8" w:rsidP="007E201B">
            <w:pPr>
              <w:pStyle w:val="1"/>
              <w:ind w:right="-2"/>
              <w:rPr>
                <w:rFonts w:ascii="Calibri" w:hAnsi="Calibri" w:cs="Calibri"/>
                <w:sz w:val="32"/>
                <w:lang w:val="el-GR"/>
              </w:rPr>
            </w:pPr>
          </w:p>
          <w:p w14:paraId="077AED54" w14:textId="30AEB000" w:rsidR="005B6BBD" w:rsidRPr="00CB30C1" w:rsidRDefault="00544291" w:rsidP="007E201B">
            <w:pPr>
              <w:pStyle w:val="1"/>
              <w:ind w:right="-2"/>
              <w:rPr>
                <w:sz w:val="32"/>
                <w:lang w:val="el-GR"/>
              </w:rPr>
            </w:pPr>
            <w:r w:rsidRPr="00CB30C1">
              <w:rPr>
                <w:rFonts w:ascii="Calibri" w:hAnsi="Calibri" w:cs="Calibri"/>
                <w:sz w:val="32"/>
                <w:lang w:val="el-GR"/>
              </w:rPr>
              <w:t>Σε</w:t>
            </w:r>
            <w:r w:rsidRPr="00CB30C1">
              <w:rPr>
                <w:sz w:val="32"/>
                <w:lang w:val="el-GR"/>
              </w:rPr>
              <w:t xml:space="preserve"> </w:t>
            </w:r>
            <w:r w:rsidRPr="00CB30C1">
              <w:rPr>
                <w:rFonts w:ascii="Tw Cen MT" w:hAnsi="Tw Cen MT" w:cs="Tw Cen MT"/>
                <w:sz w:val="32"/>
                <w:lang w:val="el-GR"/>
              </w:rPr>
              <w:t>π</w:t>
            </w:r>
            <w:r w:rsidRPr="00CB30C1">
              <w:rPr>
                <w:rFonts w:ascii="Calibri" w:hAnsi="Calibri" w:cs="Calibri"/>
                <w:sz w:val="32"/>
                <w:lang w:val="el-GR"/>
              </w:rPr>
              <w:t>οιους</w:t>
            </w:r>
            <w:r w:rsidRPr="00CB30C1">
              <w:rPr>
                <w:sz w:val="32"/>
                <w:lang w:val="el-GR"/>
              </w:rPr>
              <w:t xml:space="preserve"> </w:t>
            </w:r>
            <w:r w:rsidRPr="00CB30C1">
              <w:rPr>
                <w:rFonts w:ascii="Calibri" w:hAnsi="Calibri" w:cs="Calibri"/>
                <w:sz w:val="32"/>
                <w:lang w:val="el-GR"/>
              </w:rPr>
              <w:t>χρήστες</w:t>
            </w:r>
            <w:r w:rsidRPr="00CB30C1">
              <w:rPr>
                <w:sz w:val="32"/>
                <w:lang w:val="el-GR"/>
              </w:rPr>
              <w:t xml:space="preserve"> </w:t>
            </w:r>
            <w:r w:rsidRPr="00CB30C1">
              <w:rPr>
                <w:rFonts w:ascii="Calibri" w:hAnsi="Calibri" w:cs="Calibri"/>
                <w:sz w:val="32"/>
                <w:lang w:val="el-GR"/>
              </w:rPr>
              <w:t>α</w:t>
            </w:r>
            <w:r w:rsidRPr="00CB30C1">
              <w:rPr>
                <w:rFonts w:ascii="Tw Cen MT" w:hAnsi="Tw Cen MT" w:cs="Tw Cen MT"/>
                <w:sz w:val="32"/>
                <w:lang w:val="el-GR"/>
              </w:rPr>
              <w:t>π</w:t>
            </w:r>
            <w:r w:rsidRPr="00CB30C1">
              <w:rPr>
                <w:rFonts w:ascii="Calibri" w:hAnsi="Calibri" w:cs="Calibri"/>
                <w:sz w:val="32"/>
                <w:lang w:val="el-GR"/>
              </w:rPr>
              <w:t>ευθύνεται</w:t>
            </w:r>
            <w:r w:rsidRPr="00CB30C1">
              <w:rPr>
                <w:sz w:val="32"/>
                <w:lang w:val="el-GR"/>
              </w:rPr>
              <w:t>:</w:t>
            </w:r>
          </w:p>
          <w:p w14:paraId="5A2C7CB7" w14:textId="60344A69" w:rsidR="00CB30C1" w:rsidRPr="00CC3F67" w:rsidRDefault="00CB30C1" w:rsidP="007E201B">
            <w:pPr>
              <w:ind w:right="-2"/>
              <w:rPr>
                <w:noProof/>
                <w:lang w:val="el-GR"/>
              </w:rPr>
            </w:pPr>
            <w:r w:rsidRPr="00CC3F67">
              <w:rPr>
                <w:noProof/>
                <w:lang w:val="el-GR"/>
              </w:rPr>
              <w:t>Η εφαρμογή θα απευθύνεται τόσο σε επισκέπτες της περιοχής, οι οποίοι ενδιαφέρονται να γνωρίσουν  την ιστορία της μέσω από την χρήση της διαδραστικής εφαρμογής</w:t>
            </w:r>
            <w:r w:rsidR="00B3779B" w:rsidRPr="00CC3F67">
              <w:rPr>
                <w:noProof/>
                <w:lang w:val="el-GR"/>
              </w:rPr>
              <w:t>,</w:t>
            </w:r>
            <w:r w:rsidRPr="00CC3F67">
              <w:rPr>
                <w:noProof/>
                <w:lang w:val="el-GR"/>
              </w:rPr>
              <w:t xml:space="preserve"> όσο και στους ίδιους τους κατοίκους. Ακόμα λόγω της μεγάλης προσέλευσης σχολείων που πραγματοποιούν τις </w:t>
            </w:r>
            <w:r w:rsidR="00B3779B" w:rsidRPr="00CC3F67">
              <w:rPr>
                <w:noProof/>
                <w:lang w:val="el-GR"/>
              </w:rPr>
              <w:t>πολυήμερες</w:t>
            </w:r>
            <w:r w:rsidRPr="00CC3F67">
              <w:rPr>
                <w:noProof/>
                <w:lang w:val="el-GR"/>
              </w:rPr>
              <w:t xml:space="preserve"> εκδρομές τους στην ευρύτερη περιοχή των Ιωαννίνων, η εφαρμογή μπορεί να φανεί πολύ χρήσιμη στους </w:t>
            </w:r>
            <w:r w:rsidR="00B3779B" w:rsidRPr="00CC3F67">
              <w:rPr>
                <w:noProof/>
                <w:lang w:val="el-GR"/>
              </w:rPr>
              <w:t>εκπαιδευτικούς</w:t>
            </w:r>
            <w:r w:rsidRPr="00CC3F67">
              <w:rPr>
                <w:noProof/>
                <w:lang w:val="el-GR"/>
              </w:rPr>
              <w:t xml:space="preserve"> οι οποίοι θα μπορούν να </w:t>
            </w:r>
            <w:r w:rsidR="00B3779B" w:rsidRPr="00CC3F67">
              <w:rPr>
                <w:noProof/>
                <w:lang w:val="el-GR"/>
              </w:rPr>
              <w:t>τη χρησιμοποιήσουν</w:t>
            </w:r>
            <w:r w:rsidRPr="00CC3F67">
              <w:rPr>
                <w:noProof/>
                <w:lang w:val="el-GR"/>
              </w:rPr>
              <w:t xml:space="preserve"> ως μια επιπλέον πηγή πληροφορίας αλλά και διαδραστικής μάθησης. </w:t>
            </w:r>
            <w:r w:rsidR="00B3779B" w:rsidRPr="00CC3F67">
              <w:rPr>
                <w:noProof/>
                <w:lang w:val="el-GR"/>
              </w:rPr>
              <w:t>Επ</w:t>
            </w:r>
            <w:r w:rsidR="002261E2" w:rsidRPr="00CC3F67">
              <w:rPr>
                <w:noProof/>
                <w:lang w:val="el-GR"/>
              </w:rPr>
              <w:t>ίσης</w:t>
            </w:r>
            <w:r w:rsidR="00B3779B" w:rsidRPr="00CC3F67">
              <w:rPr>
                <w:noProof/>
                <w:lang w:val="el-GR"/>
              </w:rPr>
              <w:t xml:space="preserve"> η</w:t>
            </w:r>
            <w:r w:rsidRPr="00CC3F67">
              <w:rPr>
                <w:noProof/>
                <w:lang w:val="el-GR"/>
              </w:rPr>
              <w:t xml:space="preserve"> εφαρμογή είναι προσιτή </w:t>
            </w:r>
            <w:r w:rsidR="002261E2" w:rsidRPr="00CC3F67">
              <w:rPr>
                <w:noProof/>
                <w:lang w:val="el-GR"/>
              </w:rPr>
              <w:t>στα</w:t>
            </w:r>
            <w:r w:rsidRPr="00CC3F67">
              <w:rPr>
                <w:noProof/>
                <w:lang w:val="el-GR"/>
              </w:rPr>
              <w:t xml:space="preserve"> </w:t>
            </w:r>
            <w:r w:rsidR="00B3779B" w:rsidRPr="00CC3F67">
              <w:rPr>
                <w:noProof/>
                <w:lang w:val="el-GR"/>
              </w:rPr>
              <w:t>άτομα με προβλήματα όρασης</w:t>
            </w:r>
            <w:r w:rsidRPr="00CC3F67">
              <w:rPr>
                <w:noProof/>
                <w:lang w:val="el-GR"/>
              </w:rPr>
              <w:t xml:space="preserve"> </w:t>
            </w:r>
            <w:r w:rsidR="002261E2" w:rsidRPr="00CC3F67">
              <w:rPr>
                <w:noProof/>
                <w:lang w:val="el-GR"/>
              </w:rPr>
              <w:t xml:space="preserve">και </w:t>
            </w:r>
            <w:r w:rsidR="00B3779B" w:rsidRPr="00CC3F67">
              <w:rPr>
                <w:noProof/>
                <w:lang w:val="el-GR"/>
              </w:rPr>
              <w:t xml:space="preserve">άτομα με </w:t>
            </w:r>
            <w:r w:rsidRPr="00CC3F67">
              <w:rPr>
                <w:noProof/>
                <w:lang w:val="el-GR"/>
              </w:rPr>
              <w:t>αχρωματοψία</w:t>
            </w:r>
            <w:r w:rsidR="002261E2" w:rsidRPr="00CC3F67">
              <w:rPr>
                <w:noProof/>
                <w:lang w:val="el-GR"/>
              </w:rPr>
              <w:t xml:space="preserve"> (χάρη στη δυνατότητα χρήσης </w:t>
            </w:r>
            <w:r w:rsidRPr="00CC3F67">
              <w:rPr>
                <w:noProof/>
                <w:lang w:val="el-GR"/>
              </w:rPr>
              <w:t>φωνητικ</w:t>
            </w:r>
            <w:r w:rsidR="002261E2" w:rsidRPr="00CC3F67">
              <w:rPr>
                <w:noProof/>
                <w:lang w:val="el-GR"/>
              </w:rPr>
              <w:t>ών</w:t>
            </w:r>
            <w:r w:rsidRPr="00CC3F67">
              <w:rPr>
                <w:noProof/>
                <w:lang w:val="el-GR"/>
              </w:rPr>
              <w:t xml:space="preserve"> εντολ</w:t>
            </w:r>
            <w:r w:rsidR="002261E2" w:rsidRPr="00CC3F67">
              <w:rPr>
                <w:noProof/>
                <w:lang w:val="el-GR"/>
              </w:rPr>
              <w:t>ών</w:t>
            </w:r>
            <w:r w:rsidRPr="00CC3F67">
              <w:rPr>
                <w:noProof/>
                <w:lang w:val="el-GR"/>
              </w:rPr>
              <w:t xml:space="preserve"> και </w:t>
            </w:r>
            <w:r w:rsidR="002261E2" w:rsidRPr="00CC3F67">
              <w:rPr>
                <w:noProof/>
                <w:lang w:val="el-GR"/>
              </w:rPr>
              <w:t xml:space="preserve">αυτόματης </w:t>
            </w:r>
            <w:r w:rsidRPr="00CC3F67">
              <w:rPr>
                <w:noProof/>
                <w:lang w:val="el-GR"/>
              </w:rPr>
              <w:t>ανάγνωση</w:t>
            </w:r>
            <w:r w:rsidR="002261E2" w:rsidRPr="00CC3F67">
              <w:rPr>
                <w:noProof/>
                <w:lang w:val="el-GR"/>
              </w:rPr>
              <w:t>ς) και χρήσιμη στα άτομα με κινητικά προβλήματα,</w:t>
            </w:r>
            <w:r w:rsidRPr="00CC3F67">
              <w:rPr>
                <w:noProof/>
                <w:lang w:val="el-GR"/>
              </w:rPr>
              <w:t xml:space="preserve"> καθώς θα </w:t>
            </w:r>
            <w:r w:rsidR="002261E2" w:rsidRPr="00CC3F67">
              <w:rPr>
                <w:noProof/>
                <w:lang w:val="el-GR"/>
              </w:rPr>
              <w:t xml:space="preserve">τους </w:t>
            </w:r>
            <w:r w:rsidRPr="00CC3F67">
              <w:rPr>
                <w:noProof/>
                <w:lang w:val="el-GR"/>
              </w:rPr>
              <w:t xml:space="preserve">ενημερώνει αν </w:t>
            </w:r>
            <w:r w:rsidR="002261E2" w:rsidRPr="00CC3F67">
              <w:rPr>
                <w:noProof/>
                <w:lang w:val="el-GR"/>
              </w:rPr>
              <w:t>τα σημεία ενδιαφέροντος διαθέτουν</w:t>
            </w:r>
            <w:r w:rsidRPr="00CC3F67">
              <w:rPr>
                <w:noProof/>
                <w:lang w:val="el-GR"/>
              </w:rPr>
              <w:t xml:space="preserve"> τ</w:t>
            </w:r>
            <w:r w:rsidR="002261E2" w:rsidRPr="00CC3F67">
              <w:rPr>
                <w:noProof/>
                <w:lang w:val="el-GR"/>
              </w:rPr>
              <w:t xml:space="preserve">ην κατάλληλη υποδομή </w:t>
            </w:r>
            <w:r w:rsidRPr="00CC3F67">
              <w:rPr>
                <w:noProof/>
                <w:lang w:val="el-GR"/>
              </w:rPr>
              <w:t xml:space="preserve">για να </w:t>
            </w:r>
            <w:r w:rsidR="002261E2" w:rsidRPr="00CC3F67">
              <w:rPr>
                <w:noProof/>
                <w:lang w:val="el-GR"/>
              </w:rPr>
              <w:t xml:space="preserve">τα </w:t>
            </w:r>
            <w:r w:rsidRPr="00CC3F67">
              <w:rPr>
                <w:noProof/>
                <w:lang w:val="el-GR"/>
              </w:rPr>
              <w:t>υποδεχτούν (ράμπες, ειδικές θέσεις στάθμευσης, κτλ.)</w:t>
            </w:r>
            <w:r w:rsidR="002261E2" w:rsidRPr="00CC3F67">
              <w:rPr>
                <w:noProof/>
                <w:lang w:val="el-GR"/>
              </w:rPr>
              <w:t>.</w:t>
            </w:r>
          </w:p>
          <w:p w14:paraId="1B2C7E69" w14:textId="77777777" w:rsidR="009F39B8" w:rsidRDefault="009F39B8" w:rsidP="007E201B">
            <w:pPr>
              <w:pStyle w:val="1"/>
              <w:spacing w:before="240"/>
              <w:ind w:right="-2"/>
              <w:rPr>
                <w:rFonts w:ascii="Calibri" w:hAnsi="Calibri" w:cs="Calibri"/>
                <w:sz w:val="32"/>
                <w:lang w:val="el-GR"/>
              </w:rPr>
            </w:pPr>
          </w:p>
          <w:p w14:paraId="323279E0" w14:textId="7BE933A9" w:rsidR="00A12313" w:rsidRPr="00792FA0" w:rsidRDefault="00223690" w:rsidP="007E201B">
            <w:pPr>
              <w:pStyle w:val="1"/>
              <w:spacing w:before="240"/>
              <w:ind w:right="-2"/>
              <w:rPr>
                <w:sz w:val="32"/>
                <w:lang w:val="el-GR"/>
              </w:rPr>
            </w:pPr>
            <w:r>
              <w:rPr>
                <w:rFonts w:ascii="Calibri" w:hAnsi="Calibri" w:cs="Calibri"/>
                <w:sz w:val="32"/>
                <w:lang w:val="el-GR"/>
              </w:rPr>
              <w:t>Πώς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συνεισφέρει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στην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ανάδειξη</w:t>
            </w:r>
            <w:r w:rsidR="00A12313" w:rsidRPr="00792FA0">
              <w:rPr>
                <w:sz w:val="32"/>
                <w:lang w:val="el-GR"/>
              </w:rPr>
              <w:t xml:space="preserve">,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διατήρηση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και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Tw Cen MT" w:hAnsi="Tw Cen MT" w:cs="Tw Cen MT"/>
                <w:sz w:val="32"/>
                <w:lang w:val="el-GR"/>
              </w:rPr>
              <w:t>π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ροστασία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της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φυσικής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μας</w:t>
            </w:r>
            <w:r w:rsidR="00A12313" w:rsidRPr="00792FA0">
              <w:rPr>
                <w:sz w:val="32"/>
                <w:lang w:val="el-GR"/>
              </w:rPr>
              <w:t xml:space="preserve"> </w:t>
            </w:r>
            <w:r w:rsidR="00A12313" w:rsidRPr="00792FA0">
              <w:rPr>
                <w:rFonts w:ascii="Calibri" w:hAnsi="Calibri" w:cs="Calibri"/>
                <w:sz w:val="32"/>
                <w:lang w:val="el-GR"/>
              </w:rPr>
              <w:t>κληρονομιάς</w:t>
            </w:r>
            <w:r w:rsidR="00A12313" w:rsidRPr="00792FA0">
              <w:rPr>
                <w:sz w:val="32"/>
                <w:lang w:val="el-GR"/>
              </w:rPr>
              <w:t>:</w:t>
            </w:r>
          </w:p>
          <w:p w14:paraId="702F0794" w14:textId="114D230D" w:rsidR="00A12313" w:rsidRPr="00CC3F67" w:rsidRDefault="00A12313" w:rsidP="007E201B">
            <w:pPr>
              <w:ind w:right="-2"/>
              <w:rPr>
                <w:lang w:val="el-GR"/>
              </w:rPr>
            </w:pPr>
            <w:r w:rsidRPr="00CC3F67">
              <w:rPr>
                <w:lang w:val="el-GR"/>
              </w:rPr>
              <w:t xml:space="preserve">Μέσω της εφαρμογής θα υπάρχει </w:t>
            </w:r>
            <w:r w:rsidR="00CC4AE2" w:rsidRPr="00CC3F67">
              <w:rPr>
                <w:lang w:val="el-GR"/>
              </w:rPr>
              <w:t xml:space="preserve">για όλους </w:t>
            </w:r>
            <w:r w:rsidRPr="00CC3F67">
              <w:rPr>
                <w:lang w:val="el-GR"/>
              </w:rPr>
              <w:t>εύκολη και γρήγορη πρόσβαση σε πληροφορίες που αφορούν τα σημεία ιστορικού ενδιαφέροντος της πόλης</w:t>
            </w:r>
            <w:r w:rsidR="00CC4AE2" w:rsidRPr="00CC3F67">
              <w:rPr>
                <w:lang w:val="el-GR"/>
              </w:rPr>
              <w:t>,</w:t>
            </w:r>
            <w:r w:rsidRPr="00CC3F67">
              <w:rPr>
                <w:lang w:val="el-GR"/>
              </w:rPr>
              <w:t xml:space="preserve"> συμβάλλοντας </w:t>
            </w:r>
            <w:r w:rsidR="00CC4AE2" w:rsidRPr="00CC3F67">
              <w:rPr>
                <w:lang w:val="el-GR"/>
              </w:rPr>
              <w:t xml:space="preserve">έτσι </w:t>
            </w:r>
            <w:r w:rsidRPr="00CC3F67">
              <w:rPr>
                <w:lang w:val="el-GR"/>
              </w:rPr>
              <w:t>στην ανάδειξη, διατήρηση και προστασία της πολιτιστικής κληρονομιάς.</w:t>
            </w:r>
            <w:r w:rsidR="009F39B8" w:rsidRPr="00CC3F67">
              <w:rPr>
                <w:lang w:val="el-GR"/>
              </w:rPr>
              <w:t xml:space="preserve"> </w:t>
            </w:r>
            <w:r w:rsidR="00CC4AE2" w:rsidRPr="00CC3F67">
              <w:rPr>
                <w:lang w:val="el-GR"/>
              </w:rPr>
              <w:t xml:space="preserve">Ακόμη, ο </w:t>
            </w:r>
            <w:proofErr w:type="spellStart"/>
            <w:r w:rsidR="00CC4AE2" w:rsidRPr="00CC3F67">
              <w:rPr>
                <w:lang w:val="el-GR"/>
              </w:rPr>
              <w:t>διαδραστικός</w:t>
            </w:r>
            <w:proofErr w:type="spellEnd"/>
            <w:r w:rsidR="00CC4AE2" w:rsidRPr="00CC3F67">
              <w:rPr>
                <w:lang w:val="el-GR"/>
              </w:rPr>
              <w:t xml:space="preserve"> χαρακτήρας της εφαρμογής και η δυνατότητα </w:t>
            </w:r>
            <w:r w:rsidR="00CC4AE2" w:rsidRPr="00CC3F67">
              <w:rPr>
                <w:lang w:val="el-GR"/>
              </w:rPr>
              <w:lastRenderedPageBreak/>
              <w:t xml:space="preserve">αλληλεπίδρασης που θα προσφέρει, θα γεννά το ενδιαφέρον για περαιτέρω έρευνα και σε </w:t>
            </w:r>
            <w:r w:rsidR="009F39B8" w:rsidRPr="00CC3F67">
              <w:rPr>
                <w:lang w:val="el-GR"/>
              </w:rPr>
              <w:t>άτομα μικρότερης ηλικίας, που πρότινος μπορεί να μην έδειχναν ενδιαφέρον για τα πολιτιστικά σημεία της πόλης</w:t>
            </w:r>
            <w:r w:rsidR="00CC4AE2" w:rsidRPr="00CC3F67">
              <w:rPr>
                <w:lang w:val="el-GR"/>
              </w:rPr>
              <w:t>.</w:t>
            </w:r>
          </w:p>
          <w:p w14:paraId="60186D37" w14:textId="77777777" w:rsidR="009F39B8" w:rsidRPr="00792FA0" w:rsidRDefault="009F39B8" w:rsidP="007E201B">
            <w:pPr>
              <w:ind w:right="-2"/>
              <w:rPr>
                <w:lang w:val="el-GR"/>
              </w:rPr>
            </w:pPr>
          </w:p>
          <w:p w14:paraId="07D8B2A5" w14:textId="77777777" w:rsidR="00223690" w:rsidRDefault="00223690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  <w:r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>Πώς</w:t>
            </w: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 θα μπορούσε να συνεισφέρει </w:t>
            </w:r>
            <w:r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>στην ανάπτυξη της τοπικής οικονομίας στην ανάπτυξη της τοπικής οικονομίας και στην</w:t>
            </w: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 επιχειρηματικότητα</w:t>
            </w:r>
            <w:r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>:</w:t>
            </w:r>
          </w:p>
          <w:p w14:paraId="02A3598E" w14:textId="7A9D83DD" w:rsidR="00CB30C1" w:rsidRPr="00CC3F67" w:rsidRDefault="00223690" w:rsidP="007E201B">
            <w:pPr>
              <w:ind w:right="-2"/>
              <w:rPr>
                <w:lang w:val="el-GR"/>
              </w:rPr>
            </w:pPr>
            <w:r w:rsidRPr="00CC3F67">
              <w:rPr>
                <w:lang w:val="el-GR"/>
              </w:rPr>
              <w:t xml:space="preserve"> </w:t>
            </w:r>
            <w:r w:rsidR="00A12313" w:rsidRPr="00CC3F67">
              <w:rPr>
                <w:lang w:val="el-GR"/>
              </w:rPr>
              <w:t xml:space="preserve">Η εφαρμογή θα δίνει την δυνατότητα να διαφημίζονται καταστήματα της περιοχής και υπηρεσίες </w:t>
            </w:r>
            <w:r w:rsidR="002261E2" w:rsidRPr="00CC3F67">
              <w:rPr>
                <w:lang w:val="el-GR"/>
              </w:rPr>
              <w:t>που σχετίζονται με τον τουρισμό</w:t>
            </w:r>
            <w:r w:rsidR="00A12313" w:rsidRPr="00CC3F67">
              <w:rPr>
                <w:lang w:val="el-GR"/>
              </w:rPr>
              <w:t>, όπως καταστήματα με αναμνηστικά</w:t>
            </w:r>
            <w:r w:rsidR="002261E2" w:rsidRPr="00CC3F67">
              <w:rPr>
                <w:lang w:val="el-GR"/>
              </w:rPr>
              <w:t xml:space="preserve">, καταστήματα εστίασης, </w:t>
            </w:r>
            <w:r w:rsidR="00A12313" w:rsidRPr="00CC3F67">
              <w:rPr>
                <w:lang w:val="el-GR"/>
              </w:rPr>
              <w:t>ξεναγο</w:t>
            </w:r>
            <w:r w:rsidR="002261E2" w:rsidRPr="00CC3F67">
              <w:rPr>
                <w:lang w:val="el-GR"/>
              </w:rPr>
              <w:t xml:space="preserve">ί </w:t>
            </w:r>
            <w:proofErr w:type="spellStart"/>
            <w:r w:rsidR="002261E2" w:rsidRPr="00CC3F67">
              <w:rPr>
                <w:lang w:val="el-GR"/>
              </w:rPr>
              <w:t>κτλ</w:t>
            </w:r>
            <w:proofErr w:type="spellEnd"/>
            <w:r w:rsidR="002261E2" w:rsidRPr="00CC3F67">
              <w:rPr>
                <w:lang w:val="el-GR"/>
              </w:rPr>
              <w:t>,</w:t>
            </w:r>
            <w:r w:rsidR="00A12313" w:rsidRPr="00CC3F67">
              <w:rPr>
                <w:lang w:val="el-GR"/>
              </w:rPr>
              <w:t xml:space="preserve"> συνεισφέροντας έτσι στην οικονομία και στην επιχειρηματικότητα της πόλης. </w:t>
            </w:r>
          </w:p>
          <w:p w14:paraId="2B710E05" w14:textId="77777777" w:rsidR="002261E2" w:rsidRPr="002261E2" w:rsidRDefault="002261E2" w:rsidP="007E201B">
            <w:pPr>
              <w:ind w:right="-2"/>
              <w:rPr>
                <w:lang w:val="el-GR"/>
              </w:rPr>
            </w:pPr>
          </w:p>
          <w:p w14:paraId="5D8790A4" w14:textId="2EEA73C4" w:rsidR="00A12313" w:rsidRPr="00792FA0" w:rsidRDefault="00A12313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Υλικοτεχνικός εξοπλισμός που </w:t>
            </w:r>
            <w:r w:rsidR="00223690"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>χρειάζεται από υποδομές:</w:t>
            </w:r>
          </w:p>
          <w:p w14:paraId="6A8651FD" w14:textId="2422B265" w:rsidR="00792FA0" w:rsidRDefault="00A12313" w:rsidP="007E201B">
            <w:pPr>
              <w:ind w:right="-2"/>
              <w:rPr>
                <w:lang w:val="el-GR"/>
              </w:rPr>
            </w:pPr>
            <w:r w:rsidRPr="00A12313">
              <w:rPr>
                <w:lang w:val="el-GR"/>
              </w:rPr>
              <w:t>Για την λειτουργία της εφαρμογής θα χρειαστούν εξυπηρετητές (</w:t>
            </w:r>
            <w:proofErr w:type="spellStart"/>
            <w:r w:rsidRPr="00A12313">
              <w:rPr>
                <w:lang w:val="el-GR"/>
              </w:rPr>
              <w:t>servers</w:t>
            </w:r>
            <w:proofErr w:type="spellEnd"/>
            <w:r w:rsidRPr="00A12313">
              <w:rPr>
                <w:lang w:val="el-GR"/>
              </w:rPr>
              <w:t xml:space="preserve">) για την αποθήκευση των πληροφοριών κάθε σημείου της πόλης των Ιωαννίνων  και εξωτερικοί σκληροί δίσκοι για την αύξηση του χώρου αποθήκευσης δεδομένων. Επίσης </w:t>
            </w:r>
            <w:proofErr w:type="spellStart"/>
            <w:r w:rsidRPr="00A12313">
              <w:rPr>
                <w:lang w:val="el-GR"/>
              </w:rPr>
              <w:t>Lidar</w:t>
            </w:r>
            <w:proofErr w:type="spellEnd"/>
            <w:r w:rsidRPr="00A12313">
              <w:rPr>
                <w:lang w:val="el-GR"/>
              </w:rPr>
              <w:t xml:space="preserve"> και </w:t>
            </w:r>
            <w:proofErr w:type="spellStart"/>
            <w:r w:rsidRPr="00A12313">
              <w:rPr>
                <w:lang w:val="el-GR"/>
              </w:rPr>
              <w:t>ToF</w:t>
            </w:r>
            <w:proofErr w:type="spellEnd"/>
            <w:r w:rsidRPr="00A12313">
              <w:rPr>
                <w:lang w:val="el-GR"/>
              </w:rPr>
              <w:t xml:space="preserve"> (</w:t>
            </w:r>
            <w:proofErr w:type="spellStart"/>
            <w:r w:rsidRPr="00A12313">
              <w:rPr>
                <w:lang w:val="el-GR"/>
              </w:rPr>
              <w:t>Time</w:t>
            </w:r>
            <w:proofErr w:type="spellEnd"/>
            <w:r w:rsidRPr="00A12313">
              <w:rPr>
                <w:lang w:val="el-GR"/>
              </w:rPr>
              <w:t xml:space="preserve"> Of </w:t>
            </w:r>
            <w:proofErr w:type="spellStart"/>
            <w:r w:rsidRPr="00A12313">
              <w:rPr>
                <w:lang w:val="el-GR"/>
              </w:rPr>
              <w:t>Flight</w:t>
            </w:r>
            <w:proofErr w:type="spellEnd"/>
            <w:r w:rsidRPr="00A12313">
              <w:rPr>
                <w:lang w:val="el-GR"/>
              </w:rPr>
              <w:t xml:space="preserve">) 3D </w:t>
            </w:r>
            <w:proofErr w:type="spellStart"/>
            <w:r w:rsidRPr="00A12313">
              <w:rPr>
                <w:lang w:val="el-GR"/>
              </w:rPr>
              <w:t>scanners</w:t>
            </w:r>
            <w:proofErr w:type="spellEnd"/>
            <w:r w:rsidRPr="00A12313">
              <w:rPr>
                <w:lang w:val="el-GR"/>
              </w:rPr>
              <w:t xml:space="preserve"> μπορούν χρησιμοποιηθούν για την κατασκευή των τρισδιάστατων μοντέλων των κτιρίων.</w:t>
            </w:r>
          </w:p>
          <w:p w14:paraId="6222973E" w14:textId="77777777" w:rsidR="009F39B8" w:rsidRPr="00CB30C1" w:rsidRDefault="009F39B8" w:rsidP="007E201B">
            <w:pPr>
              <w:ind w:right="-2"/>
              <w:rPr>
                <w:lang w:val="el-GR"/>
              </w:rPr>
            </w:pPr>
          </w:p>
          <w:p w14:paraId="5EE47827" w14:textId="4774E51D" w:rsidR="00A12313" w:rsidRPr="00792FA0" w:rsidRDefault="00A12313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Εκτίμηση  της πολυπλοκότητας του λογισμικού που χρειάζεται για το τελικό προϊόν: </w:t>
            </w:r>
          </w:p>
          <w:p w14:paraId="0AB23847" w14:textId="2B6C7211" w:rsidR="00CB30C1" w:rsidRPr="00CC3F67" w:rsidRDefault="00CB30C1" w:rsidP="007E201B">
            <w:pPr>
              <w:ind w:right="-2"/>
              <w:rPr>
                <w:lang w:val="el-GR"/>
              </w:rPr>
            </w:pPr>
            <w:r w:rsidRPr="00CC3F67">
              <w:rPr>
                <w:lang w:val="el-GR"/>
              </w:rPr>
              <w:t xml:space="preserve">Η υλοποίηση της εφαρμογής εκτιμάται </w:t>
            </w:r>
            <w:r w:rsidR="002261E2" w:rsidRPr="00CC3F67">
              <w:rPr>
                <w:lang w:val="el-GR"/>
              </w:rPr>
              <w:t xml:space="preserve">ότι απαιτεί εργασία </w:t>
            </w:r>
            <w:r w:rsidRPr="00CC3F67">
              <w:rPr>
                <w:lang w:val="el-GR"/>
              </w:rPr>
              <w:t xml:space="preserve"> τριών </w:t>
            </w:r>
            <w:r w:rsidR="002261E2" w:rsidRPr="00CC3F67">
              <w:rPr>
                <w:lang w:val="el-GR"/>
              </w:rPr>
              <w:t>έως</w:t>
            </w:r>
            <w:r w:rsidRPr="00CC3F67">
              <w:rPr>
                <w:lang w:val="el-GR"/>
              </w:rPr>
              <w:t xml:space="preserve"> πέντε μηνών από ομάδα πέντε ατόμων</w:t>
            </w:r>
            <w:r w:rsidR="007E201B" w:rsidRPr="00CC3F67">
              <w:rPr>
                <w:lang w:val="el-GR"/>
              </w:rPr>
              <w:t xml:space="preserve">, </w:t>
            </w:r>
            <w:r w:rsidRPr="00CC3F67">
              <w:rPr>
                <w:lang w:val="el-GR"/>
              </w:rPr>
              <w:t xml:space="preserve">λόγω της μεγάλης περιοχής που πρέπει να απεικονισθεί καθώς και τον μεγάλο όγκο πληροφοριών που πρέπει να προστεθεί σε κάθε σημείο ιστορικού ενδιαφέροντος. </w:t>
            </w:r>
          </w:p>
          <w:p w14:paraId="235166AC" w14:textId="77777777" w:rsidR="00506898" w:rsidRDefault="00506898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</w:p>
          <w:p w14:paraId="1007C64A" w14:textId="7B7DC73D" w:rsidR="00A12313" w:rsidRPr="00792FA0" w:rsidRDefault="00A12313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Τι εργαλεία και βιβλιοθήκες θα χρησιμοποιηθούν για την ανάπτυξη του πρωτότυπου: </w:t>
            </w:r>
          </w:p>
          <w:p w14:paraId="602C2248" w14:textId="77777777" w:rsidR="00A12313" w:rsidRPr="00A12313" w:rsidRDefault="00A12313" w:rsidP="007E201B">
            <w:pPr>
              <w:ind w:right="-2"/>
              <w:rPr>
                <w:lang w:val="el-GR"/>
              </w:rPr>
            </w:pPr>
            <w:r w:rsidRPr="00A12313">
              <w:rPr>
                <w:lang w:val="el-GR"/>
              </w:rPr>
              <w:t xml:space="preserve">Το λογισμικό  που θα χρησιμοποιήσουμε είναι το </w:t>
            </w:r>
            <w:proofErr w:type="spellStart"/>
            <w:r w:rsidRPr="00A12313">
              <w:rPr>
                <w:lang w:val="el-GR"/>
              </w:rPr>
              <w:t>Unity</w:t>
            </w:r>
            <w:proofErr w:type="spellEnd"/>
            <w:r w:rsidRPr="00A12313">
              <w:rPr>
                <w:lang w:val="el-GR"/>
              </w:rPr>
              <w:t xml:space="preserve">  το οποίο χρησιμοποιείται για την ανάπτυξη 3D ή 2D χώρων και προσφέρει μια πληθώρα εργαλείων με τα οποία μπορούμε να κατασκευάσουμε το περιβάλλον  που επιθυμούμε. </w:t>
            </w:r>
          </w:p>
          <w:p w14:paraId="7F5753F5" w14:textId="77777777" w:rsidR="009F39B8" w:rsidRDefault="009F39B8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</w:p>
          <w:p w14:paraId="6F53CE6B" w14:textId="64111B75" w:rsidR="00A12313" w:rsidRPr="00792FA0" w:rsidRDefault="00A12313" w:rsidP="007E201B">
            <w:pPr>
              <w:ind w:right="-2"/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</w:pP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Τι εξοπλισμός θα χρειάζεται </w:t>
            </w:r>
            <w:r w:rsidR="00792FA0"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>από</w:t>
            </w:r>
            <w:r w:rsidRPr="00792FA0">
              <w:rPr>
                <w:rFonts w:ascii="Calibri" w:eastAsiaTheme="majorEastAsia" w:hAnsi="Calibri" w:cs="Calibri"/>
                <w:b/>
                <w:color w:val="14756E" w:themeColor="accent1"/>
                <w:sz w:val="32"/>
                <w:szCs w:val="32"/>
                <w:lang w:val="el-GR"/>
              </w:rPr>
              <w:t xml:space="preserve"> τον τελικό χρήστη: </w:t>
            </w:r>
          </w:p>
          <w:p w14:paraId="67CC3117" w14:textId="5912CD4E" w:rsidR="00A12313" w:rsidRPr="00892990" w:rsidRDefault="00A12313" w:rsidP="007E201B">
            <w:pPr>
              <w:ind w:right="-2"/>
              <w:rPr>
                <w:lang w:val="el-GR"/>
              </w:rPr>
            </w:pPr>
            <w:r w:rsidRPr="00A12313">
              <w:rPr>
                <w:lang w:val="el-GR"/>
              </w:rPr>
              <w:t xml:space="preserve">Η εφαρμογή θα είναι </w:t>
            </w:r>
            <w:r w:rsidRPr="00CC3F67">
              <w:rPr>
                <w:lang w:val="el-GR"/>
              </w:rPr>
              <w:t xml:space="preserve">διαθέσιμη </w:t>
            </w:r>
            <w:r w:rsidR="007E201B" w:rsidRPr="00CC3F67">
              <w:rPr>
                <w:lang w:val="el-GR"/>
              </w:rPr>
              <w:t>για</w:t>
            </w:r>
            <w:r w:rsidRPr="00CC3F67">
              <w:rPr>
                <w:lang w:val="el-GR"/>
              </w:rPr>
              <w:t xml:space="preserve"> οποι</w:t>
            </w:r>
            <w:r w:rsidR="007E201B" w:rsidRPr="00CC3F67">
              <w:rPr>
                <w:lang w:val="el-GR"/>
              </w:rPr>
              <w:t>α</w:t>
            </w:r>
            <w:r w:rsidRPr="00CC3F67">
              <w:rPr>
                <w:lang w:val="el-GR"/>
              </w:rPr>
              <w:t xml:space="preserve">δήποτε </w:t>
            </w:r>
            <w:r w:rsidRPr="00A12313">
              <w:rPr>
                <w:lang w:val="el-GR"/>
              </w:rPr>
              <w:t>κινητή συσκευή (</w:t>
            </w:r>
            <w:proofErr w:type="spellStart"/>
            <w:r w:rsidRPr="00A12313">
              <w:rPr>
                <w:lang w:val="el-GR"/>
              </w:rPr>
              <w:t>smartphone</w:t>
            </w:r>
            <w:proofErr w:type="spellEnd"/>
            <w:r w:rsidRPr="00A12313">
              <w:rPr>
                <w:lang w:val="el-GR"/>
              </w:rPr>
              <w:t>,</w:t>
            </w:r>
            <w:r w:rsidR="00792FA0" w:rsidRPr="00792FA0">
              <w:rPr>
                <w:lang w:val="el-GR"/>
              </w:rPr>
              <w:t xml:space="preserve"> </w:t>
            </w:r>
            <w:proofErr w:type="spellStart"/>
            <w:r w:rsidRPr="00A12313">
              <w:rPr>
                <w:lang w:val="el-GR"/>
              </w:rPr>
              <w:t>tablet</w:t>
            </w:r>
            <w:proofErr w:type="spellEnd"/>
            <w:r w:rsidRPr="00A12313">
              <w:rPr>
                <w:lang w:val="el-GR"/>
              </w:rPr>
              <w:t>,</w:t>
            </w:r>
            <w:r w:rsidR="00792FA0" w:rsidRPr="00792FA0">
              <w:rPr>
                <w:lang w:val="el-GR"/>
              </w:rPr>
              <w:t xml:space="preserve"> </w:t>
            </w:r>
            <w:r w:rsidRPr="00A12313">
              <w:rPr>
                <w:lang w:val="el-GR"/>
              </w:rPr>
              <w:t>laptop)  καθώς και για υπολογιστές</w:t>
            </w:r>
            <w:r w:rsidR="007E201B">
              <w:rPr>
                <w:lang w:val="el-GR"/>
              </w:rPr>
              <w:t>,</w:t>
            </w:r>
            <w:r w:rsidRPr="00A12313">
              <w:rPr>
                <w:lang w:val="el-GR"/>
              </w:rPr>
              <w:t xml:space="preserve"> αλλά με λιγότερες λειτουργίες.</w:t>
            </w:r>
          </w:p>
        </w:tc>
        <w:tc>
          <w:tcPr>
            <w:tcW w:w="2429" w:type="dxa"/>
          </w:tcPr>
          <w:p w14:paraId="1F843C0A" w14:textId="77777777" w:rsidR="005B6BBD" w:rsidRPr="00506898" w:rsidRDefault="005B6BBD" w:rsidP="00300132">
            <w:pPr>
              <w:rPr>
                <w:lang w:val="el-GR"/>
              </w:rPr>
            </w:pPr>
          </w:p>
        </w:tc>
      </w:tr>
    </w:tbl>
    <w:p w14:paraId="63C7E0C8" w14:textId="5227D009" w:rsidR="00792FA0" w:rsidRPr="00892990" w:rsidRDefault="00792FA0" w:rsidP="007E201B">
      <w:pPr>
        <w:rPr>
          <w:rFonts w:ascii="01" w:hAnsi="01"/>
          <w:noProof/>
          <w:lang w:val="el-GR"/>
        </w:rPr>
      </w:pPr>
    </w:p>
    <w:sectPr w:rsidR="00792FA0" w:rsidRPr="00892990" w:rsidSect="00892990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C4E4" w14:textId="77777777" w:rsidR="008A6690" w:rsidRDefault="008A6690" w:rsidP="00A63A6C">
      <w:pPr>
        <w:spacing w:after="0" w:line="240" w:lineRule="auto"/>
      </w:pPr>
      <w:r>
        <w:separator/>
      </w:r>
    </w:p>
  </w:endnote>
  <w:endnote w:type="continuationSeparator" w:id="0">
    <w:p w14:paraId="7500B126" w14:textId="77777777" w:rsidR="008A6690" w:rsidRDefault="008A6690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A1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0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257B" w14:textId="77777777" w:rsidR="008A6690" w:rsidRDefault="008A6690" w:rsidP="00A63A6C">
      <w:pPr>
        <w:spacing w:after="0" w:line="240" w:lineRule="auto"/>
      </w:pPr>
      <w:r>
        <w:separator/>
      </w:r>
    </w:p>
  </w:footnote>
  <w:footnote w:type="continuationSeparator" w:id="0">
    <w:p w14:paraId="1C69E351" w14:textId="77777777" w:rsidR="008A6690" w:rsidRDefault="008A6690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C342A"/>
    <w:multiLevelType w:val="hybridMultilevel"/>
    <w:tmpl w:val="3012AC96"/>
    <w:lvl w:ilvl="0" w:tplc="AA0285CC">
      <w:start w:val="1"/>
      <w:numFmt w:val="bullet"/>
      <w:pStyle w:val="a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80931">
    <w:abstractNumId w:val="2"/>
  </w:num>
  <w:num w:numId="2" w16cid:durableId="1319572922">
    <w:abstractNumId w:val="4"/>
  </w:num>
  <w:num w:numId="3" w16cid:durableId="1017848645">
    <w:abstractNumId w:val="3"/>
  </w:num>
  <w:num w:numId="4" w16cid:durableId="1725983581">
    <w:abstractNumId w:val="0"/>
  </w:num>
  <w:num w:numId="5" w16cid:durableId="64096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544291"/>
    <w:rsid w:val="00002642"/>
    <w:rsid w:val="0001487E"/>
    <w:rsid w:val="0001638A"/>
    <w:rsid w:val="00024F90"/>
    <w:rsid w:val="0002620A"/>
    <w:rsid w:val="00037F6E"/>
    <w:rsid w:val="00047CE7"/>
    <w:rsid w:val="000516BB"/>
    <w:rsid w:val="000529F1"/>
    <w:rsid w:val="00053705"/>
    <w:rsid w:val="0005379A"/>
    <w:rsid w:val="0006324A"/>
    <w:rsid w:val="00084FF8"/>
    <w:rsid w:val="0008671B"/>
    <w:rsid w:val="00087ED6"/>
    <w:rsid w:val="000B3301"/>
    <w:rsid w:val="000B3B89"/>
    <w:rsid w:val="000B451E"/>
    <w:rsid w:val="000F323E"/>
    <w:rsid w:val="001237B0"/>
    <w:rsid w:val="001401F6"/>
    <w:rsid w:val="0016670E"/>
    <w:rsid w:val="00197414"/>
    <w:rsid w:val="001B3360"/>
    <w:rsid w:val="001D0736"/>
    <w:rsid w:val="001E2618"/>
    <w:rsid w:val="001F5C05"/>
    <w:rsid w:val="001F7BC5"/>
    <w:rsid w:val="0021311F"/>
    <w:rsid w:val="00220B9B"/>
    <w:rsid w:val="00223690"/>
    <w:rsid w:val="002261E2"/>
    <w:rsid w:val="002669F8"/>
    <w:rsid w:val="0028265E"/>
    <w:rsid w:val="002A4639"/>
    <w:rsid w:val="002B4439"/>
    <w:rsid w:val="002E700F"/>
    <w:rsid w:val="002F517F"/>
    <w:rsid w:val="00310C8A"/>
    <w:rsid w:val="003129F0"/>
    <w:rsid w:val="0032122F"/>
    <w:rsid w:val="00327A7B"/>
    <w:rsid w:val="0033160C"/>
    <w:rsid w:val="00332026"/>
    <w:rsid w:val="00333AAD"/>
    <w:rsid w:val="00333F79"/>
    <w:rsid w:val="0033767E"/>
    <w:rsid w:val="00346FEB"/>
    <w:rsid w:val="003A2261"/>
    <w:rsid w:val="003A290D"/>
    <w:rsid w:val="003C2F6B"/>
    <w:rsid w:val="003D0860"/>
    <w:rsid w:val="003D7B43"/>
    <w:rsid w:val="003E3496"/>
    <w:rsid w:val="003F234D"/>
    <w:rsid w:val="00410C7E"/>
    <w:rsid w:val="004432E6"/>
    <w:rsid w:val="00475E10"/>
    <w:rsid w:val="004A7CCE"/>
    <w:rsid w:val="004C0C3F"/>
    <w:rsid w:val="004C43D2"/>
    <w:rsid w:val="004C6B8A"/>
    <w:rsid w:val="004E4BD9"/>
    <w:rsid w:val="004E5762"/>
    <w:rsid w:val="00503CB7"/>
    <w:rsid w:val="00506898"/>
    <w:rsid w:val="00506E3F"/>
    <w:rsid w:val="00522DD6"/>
    <w:rsid w:val="00533DB7"/>
    <w:rsid w:val="00544291"/>
    <w:rsid w:val="005729DE"/>
    <w:rsid w:val="00593F53"/>
    <w:rsid w:val="005978FD"/>
    <w:rsid w:val="005A20B8"/>
    <w:rsid w:val="005A586E"/>
    <w:rsid w:val="005B1DED"/>
    <w:rsid w:val="005B275C"/>
    <w:rsid w:val="005B6BBD"/>
    <w:rsid w:val="005F4B01"/>
    <w:rsid w:val="005F7996"/>
    <w:rsid w:val="00601D66"/>
    <w:rsid w:val="00617F7D"/>
    <w:rsid w:val="006376E1"/>
    <w:rsid w:val="00642B92"/>
    <w:rsid w:val="0064312D"/>
    <w:rsid w:val="006960F4"/>
    <w:rsid w:val="006A2477"/>
    <w:rsid w:val="006A3A69"/>
    <w:rsid w:val="006B6D4B"/>
    <w:rsid w:val="00732066"/>
    <w:rsid w:val="007574CB"/>
    <w:rsid w:val="0077065D"/>
    <w:rsid w:val="007730C6"/>
    <w:rsid w:val="007766B6"/>
    <w:rsid w:val="007831F1"/>
    <w:rsid w:val="00792FA0"/>
    <w:rsid w:val="007C106A"/>
    <w:rsid w:val="007E10BC"/>
    <w:rsid w:val="007E201B"/>
    <w:rsid w:val="007E3857"/>
    <w:rsid w:val="007F19C0"/>
    <w:rsid w:val="007F250D"/>
    <w:rsid w:val="00801E2C"/>
    <w:rsid w:val="00841014"/>
    <w:rsid w:val="00846719"/>
    <w:rsid w:val="008546A8"/>
    <w:rsid w:val="00857787"/>
    <w:rsid w:val="0086033B"/>
    <w:rsid w:val="0086064C"/>
    <w:rsid w:val="00860E27"/>
    <w:rsid w:val="00864509"/>
    <w:rsid w:val="008766CE"/>
    <w:rsid w:val="00885BC3"/>
    <w:rsid w:val="00892990"/>
    <w:rsid w:val="008A6690"/>
    <w:rsid w:val="008C3979"/>
    <w:rsid w:val="008C770D"/>
    <w:rsid w:val="008D1A91"/>
    <w:rsid w:val="008F2B87"/>
    <w:rsid w:val="00922B8C"/>
    <w:rsid w:val="00922FCD"/>
    <w:rsid w:val="00965DF5"/>
    <w:rsid w:val="009802BB"/>
    <w:rsid w:val="009969C5"/>
    <w:rsid w:val="009A3397"/>
    <w:rsid w:val="009D472B"/>
    <w:rsid w:val="009D771B"/>
    <w:rsid w:val="009F39B8"/>
    <w:rsid w:val="009F4FE7"/>
    <w:rsid w:val="00A12313"/>
    <w:rsid w:val="00A57E76"/>
    <w:rsid w:val="00A618B4"/>
    <w:rsid w:val="00A63A6C"/>
    <w:rsid w:val="00AB538E"/>
    <w:rsid w:val="00AE6FF4"/>
    <w:rsid w:val="00B060F1"/>
    <w:rsid w:val="00B069D9"/>
    <w:rsid w:val="00B0794A"/>
    <w:rsid w:val="00B07FC3"/>
    <w:rsid w:val="00B225C1"/>
    <w:rsid w:val="00B31872"/>
    <w:rsid w:val="00B3779B"/>
    <w:rsid w:val="00B72BAE"/>
    <w:rsid w:val="00BE0D18"/>
    <w:rsid w:val="00C034E4"/>
    <w:rsid w:val="00C6044C"/>
    <w:rsid w:val="00C97BBF"/>
    <w:rsid w:val="00CB30C1"/>
    <w:rsid w:val="00CB43CD"/>
    <w:rsid w:val="00CC3F67"/>
    <w:rsid w:val="00CC4AE2"/>
    <w:rsid w:val="00CD2A19"/>
    <w:rsid w:val="00CD7B1F"/>
    <w:rsid w:val="00CE4711"/>
    <w:rsid w:val="00D1081A"/>
    <w:rsid w:val="00D42475"/>
    <w:rsid w:val="00D528B9"/>
    <w:rsid w:val="00D801E7"/>
    <w:rsid w:val="00D91887"/>
    <w:rsid w:val="00DB1878"/>
    <w:rsid w:val="00DB5DAB"/>
    <w:rsid w:val="00DC49B0"/>
    <w:rsid w:val="00DD0379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6258B"/>
    <w:rsid w:val="00E77529"/>
    <w:rsid w:val="00E819C5"/>
    <w:rsid w:val="00E91500"/>
    <w:rsid w:val="00E94F13"/>
    <w:rsid w:val="00EA79BE"/>
    <w:rsid w:val="00EC6438"/>
    <w:rsid w:val="00EE76D2"/>
    <w:rsid w:val="00EF570D"/>
    <w:rsid w:val="00F119C8"/>
    <w:rsid w:val="00F13E0F"/>
    <w:rsid w:val="00F4640E"/>
    <w:rsid w:val="00F75750"/>
    <w:rsid w:val="00FC0730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A40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66B6"/>
  </w:style>
  <w:style w:type="paragraph" w:styleId="1">
    <w:name w:val="heading 1"/>
    <w:basedOn w:val="a0"/>
    <w:next w:val="a0"/>
    <w:link w:val="1Char"/>
    <w:uiPriority w:val="9"/>
    <w:qFormat/>
    <w:rsid w:val="0001638A"/>
    <w:pPr>
      <w:keepNext/>
      <w:keepLines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2">
    <w:name w:val="heading 2"/>
    <w:basedOn w:val="a0"/>
    <w:next w:val="a0"/>
    <w:link w:val="2Ch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paragraph" w:styleId="3">
    <w:name w:val="heading 3"/>
    <w:basedOn w:val="a0"/>
    <w:next w:val="a0"/>
    <w:link w:val="3Char"/>
    <w:uiPriority w:val="9"/>
    <w:semiHidden/>
    <w:rsid w:val="00637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semiHidden/>
    <w:rsid w:val="004E5762"/>
    <w:pPr>
      <w:ind w:left="720"/>
      <w:contextualSpacing/>
    </w:pPr>
  </w:style>
  <w:style w:type="character" w:customStyle="1" w:styleId="2Char">
    <w:name w:val="Επικεφαλίδα 2 Char"/>
    <w:basedOn w:val="a1"/>
    <w:link w:val="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a5">
    <w:name w:val="header"/>
    <w:basedOn w:val="a0"/>
    <w:link w:val="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1"/>
    <w:link w:val="a5"/>
    <w:uiPriority w:val="99"/>
    <w:semiHidden/>
    <w:rsid w:val="0064312D"/>
  </w:style>
  <w:style w:type="paragraph" w:styleId="a6">
    <w:name w:val="footer"/>
    <w:basedOn w:val="a0"/>
    <w:link w:val="Char0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1"/>
    <w:link w:val="a6"/>
    <w:uiPriority w:val="99"/>
    <w:semiHidden/>
    <w:rsid w:val="0064312D"/>
  </w:style>
  <w:style w:type="paragraph" w:styleId="a7">
    <w:name w:val="Title"/>
    <w:basedOn w:val="a0"/>
    <w:next w:val="a0"/>
    <w:link w:val="Char1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Char1">
    <w:name w:val="Τίτλος Char"/>
    <w:basedOn w:val="a1"/>
    <w:link w:val="a7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a8">
    <w:name w:val="Placeholder Text"/>
    <w:basedOn w:val="a1"/>
    <w:uiPriority w:val="99"/>
    <w:semiHidden/>
    <w:rsid w:val="00DE3223"/>
    <w:rPr>
      <w:color w:val="808080"/>
    </w:rPr>
  </w:style>
  <w:style w:type="paragraph" w:styleId="a9">
    <w:name w:val="Subtitle"/>
    <w:basedOn w:val="a0"/>
    <w:next w:val="a0"/>
    <w:link w:val="Char2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Char2">
    <w:name w:val="Υπότιτλος Char"/>
    <w:basedOn w:val="a1"/>
    <w:link w:val="a9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a0"/>
    <w:next w:val="a0"/>
    <w:link w:val="IntroductionChar"/>
    <w:uiPriority w:val="12"/>
    <w:qFormat/>
    <w:rsid w:val="00D528B9"/>
    <w:pPr>
      <w:spacing w:before="240"/>
    </w:pPr>
    <w:rPr>
      <w:color w:val="auto"/>
      <w:sz w:val="32"/>
      <w:szCs w:val="32"/>
    </w:rPr>
  </w:style>
  <w:style w:type="paragraph" w:customStyle="1" w:styleId="Author">
    <w:name w:val="Author"/>
    <w:basedOn w:val="a0"/>
    <w:next w:val="a0"/>
    <w:link w:val="AuthorChar"/>
    <w:uiPriority w:val="12"/>
    <w:qFormat/>
    <w:rsid w:val="0001638A"/>
    <w:rPr>
      <w:color w:val="auto"/>
    </w:rPr>
  </w:style>
  <w:style w:type="character" w:customStyle="1" w:styleId="IntroductionChar">
    <w:name w:val="Introduction Char"/>
    <w:basedOn w:val="a1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1Char">
    <w:name w:val="Επικεφαλίδα 1 Char"/>
    <w:basedOn w:val="a1"/>
    <w:link w:val="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AuthorChar">
    <w:name w:val="Author Char"/>
    <w:basedOn w:val="a1"/>
    <w:link w:val="Author"/>
    <w:uiPriority w:val="12"/>
    <w:rsid w:val="0064312D"/>
    <w:rPr>
      <w:color w:val="auto"/>
    </w:rPr>
  </w:style>
  <w:style w:type="paragraph" w:styleId="aa">
    <w:name w:val="Quote"/>
    <w:basedOn w:val="Quote8"/>
    <w:next w:val="a0"/>
    <w:link w:val="Char3"/>
    <w:uiPriority w:val="29"/>
    <w:qFormat/>
    <w:rsid w:val="009802BB"/>
    <w:rPr>
      <w:color w:val="FFFFFF" w:themeColor="background1"/>
      <w:szCs w:val="36"/>
    </w:rPr>
  </w:style>
  <w:style w:type="character" w:customStyle="1" w:styleId="Char3">
    <w:name w:val="Απόσπασμα Char"/>
    <w:basedOn w:val="a1"/>
    <w:link w:val="a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a0"/>
    <w:next w:val="a0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a0"/>
    <w:next w:val="a0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a1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a">
    <w:name w:val="List Bullet"/>
    <w:basedOn w:val="a4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hapterTitleChar">
    <w:name w:val="Chapter Title Char"/>
    <w:basedOn w:val="a1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ab">
    <w:name w:val="Table Grid"/>
    <w:basedOn w:val="a2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a0"/>
    <w:next w:val="a0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ac">
    <w:name w:val="Strong"/>
    <w:basedOn w:val="a1"/>
    <w:uiPriority w:val="22"/>
    <w:qFormat/>
    <w:rsid w:val="00BE0D18"/>
    <w:rPr>
      <w:b/>
      <w:bCs/>
    </w:rPr>
  </w:style>
  <w:style w:type="character" w:customStyle="1" w:styleId="Quote3Char">
    <w:name w:val="Quote 3 Char"/>
    <w:basedOn w:val="a1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a0"/>
    <w:next w:val="a0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ad">
    <w:name w:val="caption"/>
    <w:basedOn w:val="a0"/>
    <w:next w:val="a0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Quote4Char">
    <w:name w:val="Quote 4 Char"/>
    <w:basedOn w:val="a1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a0"/>
    <w:next w:val="a0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a0"/>
    <w:next w:val="a0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a1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a0"/>
    <w:next w:val="a0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a1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a0"/>
    <w:next w:val="a0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a1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ae">
    <w:name w:val="Intense Reference"/>
    <w:basedOn w:val="a1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a1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Quote8">
    <w:name w:val="Quote 8"/>
    <w:basedOn w:val="Quote4"/>
    <w:link w:val="Quote8Char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Quote8Char">
    <w:name w:val="Quote 8 Char"/>
    <w:basedOn w:val="Quote4Char"/>
    <w:link w:val="Quote8"/>
    <w:rsid w:val="00475E10"/>
    <w:rPr>
      <w:rFonts w:asciiTheme="majorHAnsi" w:hAnsiTheme="majorHAnsi"/>
      <w:i/>
      <w:color w:val="3A3A3A" w:themeColor="accent6"/>
      <w:sz w:val="36"/>
    </w:rPr>
  </w:style>
  <w:style w:type="character" w:customStyle="1" w:styleId="3Char">
    <w:name w:val="Επικεφαλίδα 3 Char"/>
    <w:basedOn w:val="a1"/>
    <w:link w:val="3"/>
    <w:uiPriority w:val="9"/>
    <w:semiHidden/>
    <w:rsid w:val="006376E1"/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ara\AppData\Roaming\Microsoft\Templates\Colorful%20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Colorful student report</Template>
  <TotalTime>0</TotalTime>
  <Pages>3</Pages>
  <Words>825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2023-03-21T16:55:00Z</dcterms:created>
  <dcterms:modified xsi:type="dcterms:W3CDTF">2023-03-21T17:04:00Z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